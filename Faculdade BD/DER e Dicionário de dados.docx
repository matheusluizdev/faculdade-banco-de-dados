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2240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970"/>
        <w:gridCol w:w="630"/>
        <w:gridCol w:w="7830"/>
        <w:gridCol w:w="810"/>
      </w:tblGrid>
      <w:tr w:rsidR="00AA059E" w:rsidRPr="002E2E04" w14:paraId="29C7F98B" w14:textId="77777777" w:rsidTr="00AA059E">
        <w:trPr>
          <w:trHeight w:val="1977"/>
        </w:trPr>
        <w:tc>
          <w:tcPr>
            <w:tcW w:w="2970" w:type="dxa"/>
          </w:tcPr>
          <w:p w14:paraId="588041AE" w14:textId="77777777" w:rsidR="00AA059E" w:rsidRPr="002E2E04" w:rsidRDefault="00AA059E" w:rsidP="004218DE">
            <w:pPr>
              <w:spacing w:before="110"/>
              <w:jc w:val="right"/>
              <w:outlineLvl w:val="1"/>
              <w:rPr>
                <w:rFonts w:asciiTheme="majorHAnsi" w:hAnsiTheme="majorHAnsi"/>
                <w:color w:val="4354A2" w:themeColor="accent1"/>
                <w:spacing w:val="30"/>
                <w:sz w:val="24"/>
              </w:rPr>
            </w:pPr>
            <w:r w:rsidRPr="002E2E04">
              <w:rPr>
                <w:rFonts w:asciiTheme="majorHAnsi" w:hAnsiTheme="majorHAnsi"/>
                <w:noProof/>
                <w:color w:val="4354A2" w:themeColor="accent1"/>
                <w:spacing w:val="30"/>
                <w:sz w:val="24"/>
                <w:lang w:bidi="pt-BR"/>
              </w:rPr>
              <w:drawing>
                <wp:anchor distT="0" distB="0" distL="114300" distR="114300" simplePos="0" relativeHeight="251695104" behindDoc="1" locked="1" layoutInCell="1" allowOverlap="0" wp14:anchorId="50B11B92" wp14:editId="357B915F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90170</wp:posOffset>
                  </wp:positionV>
                  <wp:extent cx="1839600" cy="1144800"/>
                  <wp:effectExtent l="0" t="0" r="8255" b="0"/>
                  <wp:wrapNone/>
                  <wp:docPr id="2" name="Imagem 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m 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630" w:type="dxa"/>
          </w:tcPr>
          <w:p w14:paraId="4B6488B3" w14:textId="77777777" w:rsidR="00AA059E" w:rsidRPr="002E2E04" w:rsidRDefault="00AA059E" w:rsidP="007246A9"/>
        </w:tc>
        <w:tc>
          <w:tcPr>
            <w:tcW w:w="7830" w:type="dxa"/>
          </w:tcPr>
          <w:p w14:paraId="6ADD28B8" w14:textId="5A2CF9AC" w:rsidR="00AA059E" w:rsidRPr="002E2E04" w:rsidRDefault="00B13F16" w:rsidP="00B13F16">
            <w:pPr>
              <w:pStyle w:val="Ttulo"/>
              <w:jc w:val="both"/>
            </w:pPr>
            <w:r>
              <w:t>Modelagem Banco de dados - Faculdade</w:t>
            </w:r>
          </w:p>
          <w:p w14:paraId="4170180D" w14:textId="048197A3" w:rsidR="00AA059E" w:rsidRPr="002E2E04" w:rsidRDefault="00B13F16" w:rsidP="007246A9">
            <w:pPr>
              <w:pStyle w:val="Informaesdacapa"/>
              <w:rPr>
                <w:b/>
                <w:spacing w:val="80"/>
                <w:sz w:val="60"/>
              </w:rPr>
            </w:pPr>
            <w:r>
              <w:rPr>
                <w:lang w:bidi="pt-BR"/>
              </w:rPr>
              <w:t>Matheus de Souza Luiz</w:t>
            </w:r>
            <w:r w:rsidR="007246A9" w:rsidRPr="002E2E04">
              <w:rPr>
                <w:lang w:bidi="pt-BR"/>
              </w:rPr>
              <w:t xml:space="preserve"> </w:t>
            </w:r>
            <w:sdt>
              <w:sdtPr>
                <w:id w:val="1878201221"/>
                <w:placeholder>
                  <w:docPart w:val="69F6C189269249A19222202E4326D519"/>
                </w:placeholder>
                <w:temporary/>
                <w:showingPlcHdr/>
                <w15:appearance w15:val="hidden"/>
              </w:sdtPr>
              <w:sdtContent>
                <w:r w:rsidR="007246A9" w:rsidRPr="002E2E04">
                  <w:rPr>
                    <w:lang w:bidi="pt-BR"/>
                  </w:rPr>
                  <w:t>/</w:t>
                </w:r>
              </w:sdtContent>
            </w:sdt>
            <w:r w:rsidR="007246A9" w:rsidRPr="002E2E04">
              <w:rPr>
                <w:lang w:bidi="pt-BR"/>
              </w:rPr>
              <w:t xml:space="preserve"> </w:t>
            </w:r>
            <w:r>
              <w:t>20.10.2025</w:t>
            </w:r>
          </w:p>
        </w:tc>
        <w:tc>
          <w:tcPr>
            <w:tcW w:w="810" w:type="dxa"/>
          </w:tcPr>
          <w:p w14:paraId="04577248" w14:textId="77777777" w:rsidR="00AA059E" w:rsidRPr="002E2E04" w:rsidRDefault="00AA059E" w:rsidP="007246A9"/>
        </w:tc>
      </w:tr>
      <w:tr w:rsidR="00AA059E" w:rsidRPr="002E2E04" w14:paraId="031CD4C6" w14:textId="77777777" w:rsidTr="00AA059E">
        <w:trPr>
          <w:trHeight w:val="718"/>
        </w:trPr>
        <w:tc>
          <w:tcPr>
            <w:tcW w:w="2970" w:type="dxa"/>
          </w:tcPr>
          <w:p w14:paraId="77BD049D" w14:textId="77777777" w:rsidR="00AA059E" w:rsidRPr="002E2E04" w:rsidRDefault="00AA059E" w:rsidP="007246A9">
            <w:pPr>
              <w:rPr>
                <w:noProof/>
              </w:rPr>
            </w:pPr>
          </w:p>
        </w:tc>
        <w:tc>
          <w:tcPr>
            <w:tcW w:w="630" w:type="dxa"/>
          </w:tcPr>
          <w:p w14:paraId="2966E0F0" w14:textId="77777777" w:rsidR="00AA059E" w:rsidRPr="002E2E04" w:rsidRDefault="00AA059E" w:rsidP="007246A9"/>
        </w:tc>
        <w:tc>
          <w:tcPr>
            <w:tcW w:w="7830" w:type="dxa"/>
          </w:tcPr>
          <w:p w14:paraId="6AD03239" w14:textId="77777777" w:rsidR="00AA059E" w:rsidRPr="002E2E04" w:rsidRDefault="00AA059E" w:rsidP="007246A9"/>
        </w:tc>
        <w:tc>
          <w:tcPr>
            <w:tcW w:w="810" w:type="dxa"/>
          </w:tcPr>
          <w:p w14:paraId="5023A925" w14:textId="77777777" w:rsidR="00AA059E" w:rsidRPr="002E2E04" w:rsidRDefault="00AA059E" w:rsidP="007246A9"/>
        </w:tc>
      </w:tr>
      <w:tr w:rsidR="00AA059E" w:rsidRPr="002E2E04" w14:paraId="2B00701A" w14:textId="77777777" w:rsidTr="00A665BC">
        <w:trPr>
          <w:trHeight w:val="10944"/>
        </w:trPr>
        <w:tc>
          <w:tcPr>
            <w:tcW w:w="12240" w:type="dxa"/>
            <w:gridSpan w:val="4"/>
          </w:tcPr>
          <w:p w14:paraId="041B6BBA" w14:textId="77777777" w:rsidR="00AA059E" w:rsidRPr="002E2E04" w:rsidRDefault="007246A9" w:rsidP="004218DE">
            <w:pPr>
              <w:spacing w:before="110"/>
              <w:outlineLvl w:val="1"/>
              <w:rPr>
                <w:rFonts w:asciiTheme="majorHAnsi" w:hAnsiTheme="majorHAnsi"/>
                <w:color w:val="4354A2" w:themeColor="accent1"/>
                <w:spacing w:val="30"/>
                <w:sz w:val="24"/>
              </w:rPr>
            </w:pPr>
            <w:r w:rsidRPr="002E2E04">
              <w:rPr>
                <w:rFonts w:asciiTheme="majorHAnsi" w:hAnsiTheme="majorHAnsi"/>
                <w:noProof/>
                <w:color w:val="4354A2" w:themeColor="accent1"/>
                <w:spacing w:val="30"/>
                <w:sz w:val="24"/>
                <w:lang w:bidi="pt-BR"/>
              </w:rPr>
              <w:drawing>
                <wp:anchor distT="0" distB="0" distL="114300" distR="114300" simplePos="0" relativeHeight="251696128" behindDoc="1" locked="1" layoutInCell="1" allowOverlap="1" wp14:anchorId="6084C17A" wp14:editId="49475AD7">
                  <wp:simplePos x="0" y="0"/>
                  <wp:positionH relativeFrom="page">
                    <wp:posOffset>-1441450</wp:posOffset>
                  </wp:positionH>
                  <wp:positionV relativeFrom="paragraph">
                    <wp:posOffset>-22860</wp:posOffset>
                  </wp:positionV>
                  <wp:extent cx="10439400" cy="7829550"/>
                  <wp:effectExtent l="0" t="0" r="0" b="0"/>
                  <wp:wrapNone/>
                  <wp:docPr id="4" name="Image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m 4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9400" cy="78295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</w:tbl>
    <w:p w14:paraId="4AD96263" w14:textId="77777777" w:rsidR="00AA059E" w:rsidRPr="002E2E04" w:rsidRDefault="00AA059E" w:rsidP="00234F18"/>
    <w:p w14:paraId="10A04F77" w14:textId="77777777" w:rsidR="00AA059E" w:rsidRPr="002E2E04" w:rsidRDefault="00AA059E" w:rsidP="00234F18">
      <w:pPr>
        <w:sectPr w:rsidR="00AA059E" w:rsidRPr="002E2E04" w:rsidSect="002E2E04">
          <w:footerReference w:type="default" r:id="rId12"/>
          <w:type w:val="continuous"/>
          <w:pgSz w:w="11906" w:h="16838" w:code="9"/>
          <w:pgMar w:top="641" w:right="720" w:bottom="284" w:left="720" w:header="709" w:footer="288" w:gutter="0"/>
          <w:cols w:space="708"/>
          <w:titlePg/>
          <w:docGrid w:linePitch="360"/>
        </w:sectPr>
      </w:pPr>
    </w:p>
    <w:tbl>
      <w:tblPr>
        <w:tblW w:w="12245" w:type="dxa"/>
        <w:tblInd w:w="-72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4320"/>
        <w:gridCol w:w="642"/>
        <w:gridCol w:w="6486"/>
        <w:gridCol w:w="797"/>
      </w:tblGrid>
      <w:tr w:rsidR="00AA059E" w:rsidRPr="002E2E04" w14:paraId="57BAFE35" w14:textId="77777777" w:rsidTr="00AA059E">
        <w:trPr>
          <w:trHeight w:val="1800"/>
        </w:trPr>
        <w:tc>
          <w:tcPr>
            <w:tcW w:w="4320" w:type="dxa"/>
          </w:tcPr>
          <w:p w14:paraId="71153BC7" w14:textId="77777777" w:rsidR="00AA059E" w:rsidRPr="002E2E04" w:rsidRDefault="00AA059E" w:rsidP="004218DE"/>
        </w:tc>
        <w:tc>
          <w:tcPr>
            <w:tcW w:w="642" w:type="dxa"/>
          </w:tcPr>
          <w:p w14:paraId="56A3404C" w14:textId="77777777" w:rsidR="00AA059E" w:rsidRPr="002E2E04" w:rsidRDefault="00AA059E" w:rsidP="004218DE"/>
        </w:tc>
        <w:tc>
          <w:tcPr>
            <w:tcW w:w="7283" w:type="dxa"/>
            <w:gridSpan w:val="2"/>
          </w:tcPr>
          <w:p w14:paraId="4FE678F4" w14:textId="77777777" w:rsidR="00AA059E" w:rsidRPr="002E2E04" w:rsidRDefault="00AA059E" w:rsidP="004218DE">
            <w:r w:rsidRPr="002E2E04">
              <w:rPr>
                <w:noProof/>
                <w:lang w:bidi="pt-BR"/>
              </w:rPr>
              <w:drawing>
                <wp:anchor distT="0" distB="0" distL="114300" distR="114300" simplePos="0" relativeHeight="251683840" behindDoc="1" locked="0" layoutInCell="1" allowOverlap="1" wp14:anchorId="5F910945" wp14:editId="5A1D874A">
                  <wp:simplePos x="0" y="0"/>
                  <wp:positionH relativeFrom="column">
                    <wp:posOffset>-1270</wp:posOffset>
                  </wp:positionH>
                  <wp:positionV relativeFrom="page">
                    <wp:posOffset>8890</wp:posOffset>
                  </wp:positionV>
                  <wp:extent cx="4863600" cy="1144800"/>
                  <wp:effectExtent l="0" t="0" r="0" b="0"/>
                  <wp:wrapNone/>
                  <wp:docPr id="6" name="Imagem 6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m 6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63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</w:tr>
      <w:tr w:rsidR="00AA059E" w:rsidRPr="002E2E04" w14:paraId="37278F15" w14:textId="77777777" w:rsidTr="00AA059E">
        <w:trPr>
          <w:trHeight w:val="4858"/>
        </w:trPr>
        <w:tc>
          <w:tcPr>
            <w:tcW w:w="4320" w:type="dxa"/>
          </w:tcPr>
          <w:p w14:paraId="3BB721BA" w14:textId="77777777" w:rsidR="00AA059E" w:rsidRPr="002E2E04" w:rsidRDefault="00AA059E" w:rsidP="004218DE"/>
        </w:tc>
        <w:tc>
          <w:tcPr>
            <w:tcW w:w="642" w:type="dxa"/>
          </w:tcPr>
          <w:p w14:paraId="7B95BAAD" w14:textId="77777777" w:rsidR="00AA059E" w:rsidRPr="002E2E04" w:rsidRDefault="00AA059E" w:rsidP="004218DE"/>
        </w:tc>
        <w:tc>
          <w:tcPr>
            <w:tcW w:w="6486" w:type="dxa"/>
          </w:tcPr>
          <w:p w14:paraId="3A278472" w14:textId="77777777" w:rsidR="00AA059E" w:rsidRPr="002E2E04" w:rsidRDefault="00000000" w:rsidP="008D5E3D">
            <w:pPr>
              <w:pStyle w:val="Ttulo1"/>
            </w:pPr>
            <w:sdt>
              <w:sdtPr>
                <w:id w:val="-1884014575"/>
                <w:placeholder>
                  <w:docPart w:val="05AC61D3B5E44D1ABCD199D19CF7A8E5"/>
                </w:placeholder>
                <w:temporary/>
                <w:showingPlcHdr/>
                <w15:appearance w15:val="hidden"/>
              </w:sdtPr>
              <w:sdtContent>
                <w:r w:rsidR="008D5E3D" w:rsidRPr="002E2E04">
                  <w:rPr>
                    <w:lang w:bidi="pt-BR"/>
                  </w:rPr>
                  <w:t>SUMÁRIO</w:t>
                </w:r>
              </w:sdtContent>
            </w:sdt>
          </w:p>
        </w:tc>
        <w:tc>
          <w:tcPr>
            <w:tcW w:w="797" w:type="dxa"/>
          </w:tcPr>
          <w:p w14:paraId="1910DE29" w14:textId="77777777" w:rsidR="00AA059E" w:rsidRPr="002E2E04" w:rsidRDefault="00AA059E" w:rsidP="004218DE"/>
        </w:tc>
      </w:tr>
      <w:tr w:rsidR="00AA059E" w:rsidRPr="002E2E04" w14:paraId="74144A48" w14:textId="77777777" w:rsidTr="00AA059E">
        <w:trPr>
          <w:trHeight w:val="6928"/>
        </w:trPr>
        <w:tc>
          <w:tcPr>
            <w:tcW w:w="4320" w:type="dxa"/>
          </w:tcPr>
          <w:p w14:paraId="03A8D759" w14:textId="77777777" w:rsidR="00AA059E" w:rsidRPr="002E2E04" w:rsidRDefault="00AA059E" w:rsidP="004218DE"/>
        </w:tc>
        <w:tc>
          <w:tcPr>
            <w:tcW w:w="642" w:type="dxa"/>
          </w:tcPr>
          <w:p w14:paraId="7F5A2614" w14:textId="77777777" w:rsidR="00AA059E" w:rsidRPr="002E2E04" w:rsidRDefault="00AA059E" w:rsidP="004218DE"/>
        </w:tc>
        <w:tc>
          <w:tcPr>
            <w:tcW w:w="6486" w:type="dxa"/>
          </w:tcPr>
          <w:p w14:paraId="65B410B1" w14:textId="77777777" w:rsidR="00AA059E" w:rsidRDefault="00B13F16" w:rsidP="00B13F16">
            <w:pPr>
              <w:pStyle w:val="Sumrio"/>
              <w:numPr>
                <w:ilvl w:val="0"/>
                <w:numId w:val="3"/>
              </w:numPr>
            </w:pPr>
            <w:r>
              <w:t>Introdução</w:t>
            </w:r>
          </w:p>
          <w:p w14:paraId="535FC490" w14:textId="77777777" w:rsidR="00B13F16" w:rsidRDefault="00B13F16" w:rsidP="00B13F16">
            <w:pPr>
              <w:pStyle w:val="Sumrio"/>
              <w:numPr>
                <w:ilvl w:val="0"/>
                <w:numId w:val="3"/>
              </w:numPr>
            </w:pPr>
            <w:r>
              <w:t>DER</w:t>
            </w:r>
          </w:p>
          <w:p w14:paraId="0A998E04" w14:textId="77777777" w:rsidR="00B13F16" w:rsidRDefault="00B13F16" w:rsidP="00B13F16">
            <w:pPr>
              <w:pStyle w:val="Sumrio"/>
              <w:numPr>
                <w:ilvl w:val="0"/>
                <w:numId w:val="3"/>
              </w:numPr>
            </w:pPr>
            <w:r>
              <w:t>Modelo Lógico</w:t>
            </w:r>
          </w:p>
          <w:p w14:paraId="5CA0CE41" w14:textId="5749F2F7" w:rsidR="00B13F16" w:rsidRPr="002E2E04" w:rsidRDefault="00B13F16" w:rsidP="0081573D">
            <w:pPr>
              <w:pStyle w:val="Sumrio"/>
              <w:numPr>
                <w:ilvl w:val="0"/>
                <w:numId w:val="10"/>
              </w:numPr>
            </w:pPr>
            <w:r>
              <w:t>Dicionário de dados</w:t>
            </w:r>
          </w:p>
        </w:tc>
        <w:tc>
          <w:tcPr>
            <w:tcW w:w="797" w:type="dxa"/>
          </w:tcPr>
          <w:p w14:paraId="20158176" w14:textId="77777777" w:rsidR="00AA059E" w:rsidRPr="002E2E04" w:rsidRDefault="00AA059E" w:rsidP="004218DE"/>
        </w:tc>
      </w:tr>
    </w:tbl>
    <w:p w14:paraId="497291C2" w14:textId="77777777" w:rsidR="00AA059E" w:rsidRPr="002E2E04" w:rsidRDefault="00AA059E" w:rsidP="00234F18">
      <w:r w:rsidRPr="002E2E04">
        <w:rPr>
          <w:noProof/>
          <w:lang w:bidi="pt-BR"/>
        </w:rPr>
        <w:drawing>
          <wp:anchor distT="0" distB="0" distL="114300" distR="114300" simplePos="0" relativeHeight="251685888" behindDoc="1" locked="1" layoutInCell="1" allowOverlap="1" wp14:anchorId="39DBF8F3" wp14:editId="6CD428E8">
            <wp:simplePos x="0" y="0"/>
            <wp:positionH relativeFrom="margin">
              <wp:posOffset>-8795385</wp:posOffset>
            </wp:positionH>
            <wp:positionV relativeFrom="paragraph">
              <wp:posOffset>-6851015</wp:posOffset>
            </wp:positionV>
            <wp:extent cx="10399395" cy="7798435"/>
            <wp:effectExtent l="0" t="0" r="1905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399395" cy="7798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B4EA501" w14:textId="77777777" w:rsidR="00AA059E" w:rsidRPr="002E2E04" w:rsidRDefault="00AA059E" w:rsidP="00234F18">
      <w:pPr>
        <w:sectPr w:rsidR="00AA059E" w:rsidRPr="002E2E04" w:rsidSect="002E2E04">
          <w:pgSz w:w="11906" w:h="16838" w:code="9"/>
          <w:pgMar w:top="641" w:right="720" w:bottom="284" w:left="720" w:header="709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167"/>
        <w:gridCol w:w="727"/>
      </w:tblGrid>
      <w:tr w:rsidR="00AA059E" w:rsidRPr="002E2E04" w14:paraId="62C161D0" w14:textId="77777777" w:rsidTr="00AA059E">
        <w:trPr>
          <w:trHeight w:val="1799"/>
        </w:trPr>
        <w:tc>
          <w:tcPr>
            <w:tcW w:w="8626" w:type="dxa"/>
          </w:tcPr>
          <w:p w14:paraId="231CF5ED" w14:textId="77777777" w:rsidR="00AA059E" w:rsidRPr="002E2E04" w:rsidRDefault="00000000" w:rsidP="008D5E3D">
            <w:pPr>
              <w:pStyle w:val="Ttulo1"/>
            </w:pPr>
            <w:sdt>
              <w:sdtPr>
                <w:id w:val="1861083668"/>
                <w:placeholder>
                  <w:docPart w:val="FBC15D982F5040B69F77EDC13871F770"/>
                </w:placeholder>
                <w:temporary/>
                <w:showingPlcHdr/>
                <w15:appearance w15:val="hidden"/>
              </w:sdtPr>
              <w:sdtContent>
                <w:r w:rsidR="008D5E3D" w:rsidRPr="002E2E04">
                  <w:rPr>
                    <w:lang w:bidi="pt-BR"/>
                  </w:rPr>
                  <w:t>INTRODUÇÃO</w:t>
                </w:r>
              </w:sdtContent>
            </w:sdt>
          </w:p>
        </w:tc>
        <w:tc>
          <w:tcPr>
            <w:tcW w:w="2894" w:type="dxa"/>
            <w:gridSpan w:val="2"/>
          </w:tcPr>
          <w:p w14:paraId="2913416B" w14:textId="77777777" w:rsidR="00AA059E" w:rsidRPr="002E2E04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 w:rsidRPr="002E2E04">
              <w:rPr>
                <w:noProof/>
                <w:szCs w:val="20"/>
                <w:lang w:bidi="pt-BR"/>
              </w:rPr>
              <w:drawing>
                <wp:anchor distT="0" distB="0" distL="114300" distR="114300" simplePos="0" relativeHeight="251687936" behindDoc="1" locked="1" layoutInCell="1" allowOverlap="1" wp14:anchorId="283E782D" wp14:editId="7F9516B5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08" name="Imagem 908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8" name="Imagem 908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2E2E04" w14:paraId="2DCA4D05" w14:textId="77777777" w:rsidTr="00AA059E">
        <w:trPr>
          <w:trHeight w:val="5806"/>
        </w:trPr>
        <w:tc>
          <w:tcPr>
            <w:tcW w:w="10793" w:type="dxa"/>
            <w:gridSpan w:val="2"/>
          </w:tcPr>
          <w:p w14:paraId="09AC9AC4" w14:textId="4937CB1D" w:rsidR="00B13F16" w:rsidRPr="00004669" w:rsidRDefault="00B13F16" w:rsidP="00B13F16">
            <w:pPr>
              <w:rPr>
                <w:sz w:val="36"/>
                <w:szCs w:val="44"/>
              </w:rPr>
            </w:pPr>
            <w:r w:rsidRPr="00004669">
              <w:rPr>
                <w:sz w:val="36"/>
                <w:szCs w:val="44"/>
              </w:rPr>
              <w:t xml:space="preserve">Projeto acadêmico desenvolvido em MySQL com o objetivo de criar e manipular um banco de dados para o controle de uma instituição de ensino.  </w:t>
            </w:r>
          </w:p>
          <w:p w14:paraId="3DBA0E32" w14:textId="24B7CE46" w:rsidR="00B13F16" w:rsidRPr="00004669" w:rsidRDefault="00B13F16" w:rsidP="00B13F16">
            <w:pPr>
              <w:rPr>
                <w:sz w:val="36"/>
                <w:szCs w:val="44"/>
              </w:rPr>
            </w:pPr>
            <w:r w:rsidRPr="00004669">
              <w:rPr>
                <w:sz w:val="36"/>
                <w:szCs w:val="44"/>
              </w:rPr>
              <w:t>O sistema gerencia informações sobre alunos, professores, cursos, turmas e disciplinas.</w:t>
            </w:r>
          </w:p>
          <w:p w14:paraId="7485F508" w14:textId="638B72E1" w:rsidR="00B13F16" w:rsidRPr="00004669" w:rsidRDefault="00B13F16" w:rsidP="00B13F16">
            <w:pPr>
              <w:pStyle w:val="Ttulo2"/>
              <w:rPr>
                <w:sz w:val="40"/>
                <w:szCs w:val="40"/>
              </w:rPr>
            </w:pPr>
            <w:r w:rsidRPr="00004669">
              <w:rPr>
                <w:sz w:val="40"/>
                <w:szCs w:val="40"/>
              </w:rPr>
              <w:t>Tecnologias Utilizadas</w:t>
            </w:r>
          </w:p>
          <w:p w14:paraId="52163947" w14:textId="45EB2516" w:rsidR="00B13F16" w:rsidRPr="00004669" w:rsidRDefault="00B13F16" w:rsidP="00B13F16">
            <w:pPr>
              <w:rPr>
                <w:sz w:val="36"/>
                <w:szCs w:val="44"/>
              </w:rPr>
            </w:pPr>
            <w:r w:rsidRPr="00004669">
              <w:rPr>
                <w:sz w:val="36"/>
                <w:szCs w:val="44"/>
              </w:rPr>
              <w:t>- MySQL Workbench 8.0</w:t>
            </w:r>
          </w:p>
          <w:p w14:paraId="39A03EEC" w14:textId="0E346EB3" w:rsidR="00B13F16" w:rsidRPr="00004669" w:rsidRDefault="00B13F16" w:rsidP="00B13F16">
            <w:pPr>
              <w:rPr>
                <w:sz w:val="36"/>
                <w:szCs w:val="44"/>
              </w:rPr>
            </w:pPr>
            <w:r w:rsidRPr="00004669">
              <w:rPr>
                <w:sz w:val="36"/>
                <w:szCs w:val="44"/>
              </w:rPr>
              <w:t>- SQL padrão</w:t>
            </w:r>
          </w:p>
          <w:p w14:paraId="109A90D5" w14:textId="16D76469" w:rsidR="00AA059E" w:rsidRPr="00004669" w:rsidRDefault="00B13F16" w:rsidP="00004669">
            <w:pPr>
              <w:rPr>
                <w:sz w:val="36"/>
                <w:szCs w:val="44"/>
              </w:rPr>
            </w:pPr>
            <w:r w:rsidRPr="00004669">
              <w:rPr>
                <w:sz w:val="36"/>
                <w:szCs w:val="44"/>
              </w:rPr>
              <w:t>- Modelo relacional</w:t>
            </w:r>
          </w:p>
        </w:tc>
        <w:tc>
          <w:tcPr>
            <w:tcW w:w="727" w:type="dxa"/>
          </w:tcPr>
          <w:p w14:paraId="14B2E365" w14:textId="77777777" w:rsidR="00AA059E" w:rsidRPr="002E2E04" w:rsidRDefault="00AA059E" w:rsidP="004218DE"/>
        </w:tc>
      </w:tr>
      <w:tr w:rsidR="00AA059E" w:rsidRPr="002E2E04" w14:paraId="5F42B508" w14:textId="77777777" w:rsidTr="00AA059E">
        <w:trPr>
          <w:trHeight w:val="3959"/>
        </w:trPr>
        <w:tc>
          <w:tcPr>
            <w:tcW w:w="10793" w:type="dxa"/>
            <w:gridSpan w:val="2"/>
          </w:tcPr>
          <w:p w14:paraId="44F97C8D" w14:textId="77777777" w:rsidR="00AA059E" w:rsidRPr="002E2E04" w:rsidRDefault="00AA059E" w:rsidP="00004669">
            <w:pPr>
              <w:jc w:val="center"/>
            </w:pPr>
            <w:r w:rsidRPr="002E2E04">
              <w:rPr>
                <w:noProof/>
                <w:lang w:bidi="pt-BR"/>
              </w:rPr>
              <w:drawing>
                <wp:inline distT="0" distB="0" distL="0" distR="0" wp14:anchorId="15951F15" wp14:editId="6061B464">
                  <wp:extent cx="6845473" cy="2514600"/>
                  <wp:effectExtent l="0" t="0" r="0" b="0"/>
                  <wp:docPr id="910" name="Imagem 9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0" name="Imagem 910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7348" b="173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5473" cy="2514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27" w:type="dxa"/>
          </w:tcPr>
          <w:p w14:paraId="322C0EDB" w14:textId="77777777" w:rsidR="00AA059E" w:rsidRPr="002E2E04" w:rsidRDefault="00AA059E" w:rsidP="004218DE"/>
        </w:tc>
      </w:tr>
      <w:tr w:rsidR="00AA059E" w:rsidRPr="00B13F16" w14:paraId="68750122" w14:textId="77777777" w:rsidTr="00AA059E">
        <w:trPr>
          <w:trHeight w:val="154"/>
        </w:trPr>
        <w:tc>
          <w:tcPr>
            <w:tcW w:w="10793" w:type="dxa"/>
            <w:gridSpan w:val="2"/>
          </w:tcPr>
          <w:p w14:paraId="1D27ED11" w14:textId="4D8FF4A3" w:rsidR="00AA059E" w:rsidRPr="00B13F16" w:rsidRDefault="00AA059E" w:rsidP="008D5E3D">
            <w:pPr>
              <w:pStyle w:val="Informaesdaimagem"/>
              <w:rPr>
                <w:noProof/>
                <w:lang w:val="en-US"/>
              </w:rPr>
            </w:pPr>
          </w:p>
        </w:tc>
        <w:tc>
          <w:tcPr>
            <w:tcW w:w="727" w:type="dxa"/>
          </w:tcPr>
          <w:p w14:paraId="1FBE7401" w14:textId="77777777" w:rsidR="00AA059E" w:rsidRPr="00B13F16" w:rsidRDefault="00AA059E" w:rsidP="004218DE">
            <w:pPr>
              <w:rPr>
                <w:lang w:val="en-US"/>
              </w:rPr>
            </w:pPr>
          </w:p>
        </w:tc>
      </w:tr>
    </w:tbl>
    <w:p w14:paraId="439AC8DF" w14:textId="77777777" w:rsidR="00E872FA" w:rsidRPr="00B13F16" w:rsidRDefault="00E872FA">
      <w:pPr>
        <w:rPr>
          <w:lang w:val="en-US"/>
        </w:rPr>
        <w:sectPr w:rsidR="00E872FA" w:rsidRPr="00B13F16" w:rsidSect="002E2E04">
          <w:pgSz w:w="11906" w:h="16838" w:code="9"/>
          <w:pgMar w:top="641" w:right="720" w:bottom="284" w:left="720" w:header="709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0807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682"/>
        <w:gridCol w:w="7410"/>
        <w:gridCol w:w="2715"/>
      </w:tblGrid>
      <w:tr w:rsidR="00AA059E" w:rsidRPr="002E2E04" w14:paraId="7B10C2D2" w14:textId="77777777" w:rsidTr="005F31C1">
        <w:trPr>
          <w:trHeight w:val="1460"/>
        </w:trPr>
        <w:tc>
          <w:tcPr>
            <w:tcW w:w="8092" w:type="dxa"/>
            <w:gridSpan w:val="2"/>
          </w:tcPr>
          <w:p w14:paraId="2418F1CC" w14:textId="05FA2CDF" w:rsidR="00AA059E" w:rsidRPr="002E2E04" w:rsidRDefault="00004669" w:rsidP="008D5E3D">
            <w:pPr>
              <w:pStyle w:val="Ttulo1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97152" behindDoc="0" locked="0" layoutInCell="1" allowOverlap="1" wp14:anchorId="75FD39E5" wp14:editId="5F9B3D09">
                  <wp:simplePos x="0" y="0"/>
                  <wp:positionH relativeFrom="column">
                    <wp:posOffset>232080</wp:posOffset>
                  </wp:positionH>
                  <wp:positionV relativeFrom="paragraph">
                    <wp:posOffset>1284605</wp:posOffset>
                  </wp:positionV>
                  <wp:extent cx="6163293" cy="3713236"/>
                  <wp:effectExtent l="0" t="0" r="0" b="1905"/>
                  <wp:wrapNone/>
                  <wp:docPr id="3" name="Imagem 3" descr="Diagrama, Esquemáti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m 3" descr="Diagrama, Esquemático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63293" cy="3713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>DER</w:t>
            </w:r>
          </w:p>
        </w:tc>
        <w:tc>
          <w:tcPr>
            <w:tcW w:w="2715" w:type="dxa"/>
          </w:tcPr>
          <w:p w14:paraId="6C00F054" w14:textId="77777777" w:rsidR="00AA059E" w:rsidRPr="002E2E04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 w:rsidRPr="002E2E04">
              <w:rPr>
                <w:noProof/>
                <w:szCs w:val="20"/>
                <w:lang w:bidi="pt-BR"/>
              </w:rPr>
              <w:drawing>
                <wp:anchor distT="0" distB="0" distL="114300" distR="114300" simplePos="0" relativeHeight="251688960" behindDoc="1" locked="1" layoutInCell="1" allowOverlap="1" wp14:anchorId="77F7E756" wp14:editId="7C72C034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1" name="Imagem 91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1" name="Imagem 911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004669" w:rsidRPr="002E2E04" w14:paraId="62016655" w14:textId="77777777" w:rsidTr="005F31C1">
        <w:trPr>
          <w:gridAfter w:val="2"/>
          <w:wAfter w:w="10125" w:type="dxa"/>
          <w:trHeight w:val="4489"/>
        </w:trPr>
        <w:tc>
          <w:tcPr>
            <w:tcW w:w="682" w:type="dxa"/>
          </w:tcPr>
          <w:p w14:paraId="2C80BDE3" w14:textId="70F87054" w:rsidR="00004669" w:rsidRPr="002E2E04" w:rsidRDefault="00004669" w:rsidP="004218DE"/>
        </w:tc>
      </w:tr>
      <w:tr w:rsidR="00004669" w:rsidRPr="002E2E04" w14:paraId="63C73AC5" w14:textId="77777777" w:rsidTr="005F31C1">
        <w:trPr>
          <w:gridAfter w:val="2"/>
          <w:wAfter w:w="10125" w:type="dxa"/>
          <w:trHeight w:val="2156"/>
        </w:trPr>
        <w:tc>
          <w:tcPr>
            <w:tcW w:w="682" w:type="dxa"/>
          </w:tcPr>
          <w:p w14:paraId="0D648176" w14:textId="77777777" w:rsidR="00004669" w:rsidRPr="002E2E04" w:rsidRDefault="00004669" w:rsidP="004218DE"/>
        </w:tc>
      </w:tr>
    </w:tbl>
    <w:p w14:paraId="68D43D40" w14:textId="77777777" w:rsidR="005F31C1" w:rsidRPr="005F31C1" w:rsidRDefault="005F31C1" w:rsidP="005F31C1">
      <w:pPr>
        <w:rPr>
          <w:sz w:val="18"/>
          <w:szCs w:val="22"/>
        </w:rPr>
      </w:pPr>
      <w:r w:rsidRPr="005F31C1">
        <w:rPr>
          <w:sz w:val="18"/>
          <w:szCs w:val="22"/>
        </w:rPr>
        <w:t>Este Diagrama Entidade-Relacionamento (DER) representa a estrutura conceitual de um sistema de Gestão Acadêmica Universitária. Ele organiza a informação em torno de quatro pilares principais: Estrutura Organizacional, Oferta Educacional, Alunos e Histórico Acadêmico.</w:t>
      </w:r>
    </w:p>
    <w:p w14:paraId="313EA209" w14:textId="3AA5FCAD" w:rsidR="005F31C1" w:rsidRPr="005F31C1" w:rsidRDefault="005F31C1" w:rsidP="005F31C1">
      <w:pPr>
        <w:numPr>
          <w:ilvl w:val="0"/>
          <w:numId w:val="4"/>
        </w:numPr>
        <w:rPr>
          <w:sz w:val="18"/>
          <w:szCs w:val="22"/>
        </w:rPr>
      </w:pPr>
      <w:r w:rsidRPr="005F31C1">
        <w:rPr>
          <w:sz w:val="18"/>
          <w:szCs w:val="22"/>
        </w:rPr>
        <w:t>Estrutura</w:t>
      </w:r>
      <w:r w:rsidRPr="005F31C1">
        <w:rPr>
          <w:b/>
          <w:bCs/>
          <w:sz w:val="18"/>
          <w:szCs w:val="22"/>
        </w:rPr>
        <w:t xml:space="preserve"> </w:t>
      </w:r>
      <w:r w:rsidRPr="005F31C1">
        <w:rPr>
          <w:sz w:val="18"/>
          <w:szCs w:val="22"/>
        </w:rPr>
        <w:t>e</w:t>
      </w:r>
      <w:r w:rsidRPr="005F31C1">
        <w:rPr>
          <w:b/>
          <w:bCs/>
          <w:sz w:val="18"/>
          <w:szCs w:val="22"/>
        </w:rPr>
        <w:t xml:space="preserve"> </w:t>
      </w:r>
      <w:r w:rsidRPr="005F31C1">
        <w:rPr>
          <w:sz w:val="18"/>
          <w:szCs w:val="22"/>
        </w:rPr>
        <w:t>Docentes</w:t>
      </w:r>
      <w:r w:rsidRPr="005F31C1">
        <w:rPr>
          <w:b/>
          <w:bCs/>
          <w:sz w:val="18"/>
          <w:szCs w:val="22"/>
        </w:rPr>
        <w:t>:</w:t>
      </w:r>
      <w:r w:rsidRPr="005F31C1">
        <w:rPr>
          <w:sz w:val="18"/>
          <w:szCs w:val="22"/>
        </w:rPr>
        <w:t xml:space="preserve"> O sistema é centrado no Departamento, que </w:t>
      </w:r>
      <w:r>
        <w:rPr>
          <w:sz w:val="18"/>
          <w:szCs w:val="22"/>
        </w:rPr>
        <w:t>c</w:t>
      </w:r>
      <w:r w:rsidRPr="005F31C1">
        <w:rPr>
          <w:sz w:val="18"/>
          <w:szCs w:val="22"/>
        </w:rPr>
        <w:t>ontrola a criação de Cursos e Gera a Turma (entidade fraca). O Professor está obrigatoriamente ligado a um Departamento e é responsável por Gerenciar o Departamento ou por Lecionar as Disciplinas.</w:t>
      </w:r>
    </w:p>
    <w:p w14:paraId="4ADAFF52" w14:textId="77777777" w:rsidR="005F31C1" w:rsidRPr="005F31C1" w:rsidRDefault="005F31C1" w:rsidP="005F31C1">
      <w:pPr>
        <w:numPr>
          <w:ilvl w:val="0"/>
          <w:numId w:val="4"/>
        </w:numPr>
        <w:rPr>
          <w:sz w:val="18"/>
          <w:szCs w:val="22"/>
        </w:rPr>
      </w:pPr>
      <w:r w:rsidRPr="005F31C1">
        <w:rPr>
          <w:sz w:val="18"/>
          <w:szCs w:val="22"/>
        </w:rPr>
        <w:t>Oferta Educacional: O Curso é composto por várias Disciplinas, formalizado na entidade associativa Curso_Disciplina. Cada Disciplina possui uma carga horária e pode ter outras Disciplinas como pré-requisitos (Depende).</w:t>
      </w:r>
    </w:p>
    <w:p w14:paraId="4E81D4A4" w14:textId="5EB5BE04" w:rsidR="005F31C1" w:rsidRPr="005F31C1" w:rsidRDefault="005F31C1" w:rsidP="005F31C1">
      <w:pPr>
        <w:numPr>
          <w:ilvl w:val="0"/>
          <w:numId w:val="4"/>
        </w:numPr>
        <w:rPr>
          <w:sz w:val="18"/>
          <w:szCs w:val="22"/>
        </w:rPr>
      </w:pPr>
      <w:r w:rsidRPr="005F31C1">
        <w:rPr>
          <w:sz w:val="18"/>
          <w:szCs w:val="22"/>
        </w:rPr>
        <w:t xml:space="preserve">Alunos e Matrícula: O Aluno é a entidade central, identificada pelo RA, e armazena todas as informações pessoais e de endereço. O Aluno está </w:t>
      </w:r>
      <w:r>
        <w:rPr>
          <w:sz w:val="18"/>
          <w:szCs w:val="22"/>
        </w:rPr>
        <w:t>m</w:t>
      </w:r>
      <w:r w:rsidRPr="005F31C1">
        <w:rPr>
          <w:sz w:val="18"/>
          <w:szCs w:val="22"/>
        </w:rPr>
        <w:t>atriculado em uma ou várias Turmas e Cursa as disciplinas específicas do seu curso (Curso_Disciplina), resultando na associação Aluno_Disciplina, onde são registradas a frequência e o período de realização.</w:t>
      </w:r>
    </w:p>
    <w:p w14:paraId="65C767F9" w14:textId="77777777" w:rsidR="005F31C1" w:rsidRPr="005F31C1" w:rsidRDefault="005F31C1" w:rsidP="005F31C1">
      <w:pPr>
        <w:numPr>
          <w:ilvl w:val="0"/>
          <w:numId w:val="4"/>
        </w:numPr>
        <w:rPr>
          <w:sz w:val="18"/>
          <w:szCs w:val="22"/>
        </w:rPr>
      </w:pPr>
      <w:r w:rsidRPr="005F31C1">
        <w:rPr>
          <w:sz w:val="18"/>
          <w:szCs w:val="22"/>
        </w:rPr>
        <w:t>Histórico e Desempenho: O desempenho do aluno é registrado no Histórico, que está ligado de forma $1:1$ ao Aluno. As Notas e a Frequência obtidas nas diferentes disciplinas são armazenadas na entidade associativa Disciplina_Historico, garantindo o rastreamento completo do progresso acadêmico.</w:t>
      </w:r>
    </w:p>
    <w:p w14:paraId="2DECB7D7" w14:textId="77777777" w:rsidR="005F31C1" w:rsidRPr="005F31C1" w:rsidRDefault="005F31C1" w:rsidP="005F31C1">
      <w:pPr>
        <w:rPr>
          <w:sz w:val="18"/>
          <w:szCs w:val="22"/>
        </w:rPr>
      </w:pPr>
      <w:r w:rsidRPr="005F31C1">
        <w:rPr>
          <w:sz w:val="18"/>
          <w:szCs w:val="22"/>
        </w:rPr>
        <w:t>Em resumo, o modelo conecta a estrutura administrativa (Departamento/Professor) à estrutura didática (Curso/Disciplina), permitindo a gestão das matrículas e o registro detalhado do desempenho de cada aluno, desde sua inscrição até o histórico final.</w:t>
      </w:r>
    </w:p>
    <w:p w14:paraId="7AEA05A2" w14:textId="77777777" w:rsidR="00AA059E" w:rsidRPr="002E2E04" w:rsidRDefault="00AA059E" w:rsidP="00234F18">
      <w:pPr>
        <w:sectPr w:rsidR="00AA059E" w:rsidRPr="002E2E04" w:rsidSect="002E2E04">
          <w:pgSz w:w="11906" w:h="16838" w:code="9"/>
          <w:pgMar w:top="641" w:right="720" w:bottom="284" w:left="720" w:header="709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8626"/>
        <w:gridCol w:w="2894"/>
      </w:tblGrid>
      <w:tr w:rsidR="00AA059E" w:rsidRPr="002E2E04" w14:paraId="34CB2821" w14:textId="77777777" w:rsidTr="00AA059E">
        <w:trPr>
          <w:trHeight w:val="1889"/>
        </w:trPr>
        <w:tc>
          <w:tcPr>
            <w:tcW w:w="8626" w:type="dxa"/>
          </w:tcPr>
          <w:p w14:paraId="42D72DDC" w14:textId="1323E54B" w:rsidR="00AA059E" w:rsidRDefault="005F31C1" w:rsidP="008D5E3D">
            <w:pPr>
              <w:pStyle w:val="Ttulo1"/>
            </w:pPr>
            <w:r>
              <w:lastRenderedPageBreak/>
              <w:t>Modelo lógico</w:t>
            </w:r>
          </w:p>
          <w:p w14:paraId="30BE5AFF" w14:textId="2B91167F" w:rsidR="005F31C1" w:rsidRDefault="0081573D" w:rsidP="005F31C1">
            <w:r>
              <w:rPr>
                <w:noProof/>
              </w:rPr>
              <w:drawing>
                <wp:anchor distT="0" distB="0" distL="114300" distR="114300" simplePos="0" relativeHeight="251698176" behindDoc="0" locked="0" layoutInCell="1" allowOverlap="1" wp14:anchorId="483A7691" wp14:editId="45079DF9">
                  <wp:simplePos x="0" y="0"/>
                  <wp:positionH relativeFrom="column">
                    <wp:posOffset>-622444</wp:posOffset>
                  </wp:positionH>
                  <wp:positionV relativeFrom="paragraph">
                    <wp:posOffset>386320</wp:posOffset>
                  </wp:positionV>
                  <wp:extent cx="7703546" cy="4619501"/>
                  <wp:effectExtent l="0" t="0" r="0" b="0"/>
                  <wp:wrapNone/>
                  <wp:docPr id="5" name="Imagem 5" descr="Diagrama, Esquemático&#10;&#10;O conteúdo gerado por IA pode estar incorreto.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Imagem 5" descr="Diagrama, Esquemático&#10;&#10;O conteúdo gerado por IA pode estar incorreto."/>
                          <pic:cNvPicPr/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03546" cy="4619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6B9B8821" w14:textId="2DF1AD46" w:rsidR="005F31C1" w:rsidRDefault="005F31C1" w:rsidP="005F31C1"/>
          <w:p w14:paraId="617B4D72" w14:textId="066F1752" w:rsidR="005F31C1" w:rsidRDefault="005F31C1" w:rsidP="005F31C1"/>
          <w:p w14:paraId="050F52B4" w14:textId="59502C42" w:rsidR="005F31C1" w:rsidRDefault="005F31C1" w:rsidP="005F31C1"/>
          <w:p w14:paraId="4BD03006" w14:textId="4F7DD5E1" w:rsidR="005F31C1" w:rsidRDefault="005F31C1" w:rsidP="005F31C1"/>
          <w:p w14:paraId="5114FB61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6EB98F3D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59EA8628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7556D935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311F481F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683D21CD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0BB80D6F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1841B800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2B046A61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2290ABE6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03E63562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12DD98BA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524220F7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73045775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30F27AFB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71D4449C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2C410CA1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3058F22C" w14:textId="77777777" w:rsidR="005F31C1" w:rsidRDefault="005F31C1" w:rsidP="005F31C1">
            <w:pPr>
              <w:rPr>
                <w:sz w:val="14"/>
                <w:szCs w:val="18"/>
              </w:rPr>
            </w:pPr>
          </w:p>
          <w:p w14:paraId="1171D3BB" w14:textId="5A38DB4E" w:rsidR="005F31C1" w:rsidRPr="005F31C1" w:rsidRDefault="005F31C1" w:rsidP="005F31C1">
            <w:pPr>
              <w:rPr>
                <w:szCs w:val="20"/>
              </w:rPr>
            </w:pPr>
            <w:r w:rsidRPr="005F31C1">
              <w:rPr>
                <w:szCs w:val="20"/>
              </w:rPr>
              <w:t>O presente diagrama constitui o Modelo Lógico Relacional do sistema de gestão acadêmica, derivado do modelo conceitual anterior e otimizado para a 3ª Forma Normal (3FN). Ele define a estrutura das tabelas (entidades), suas chaves primárias (PK), chaves estrangeiras (FK) e os relacionamentos obrigatórios e opcionais, garantindo a integridade, consistência e eficiência do banco de dados.</w:t>
            </w:r>
          </w:p>
          <w:p w14:paraId="56D45578" w14:textId="77777777" w:rsidR="005F31C1" w:rsidRPr="005F31C1" w:rsidRDefault="005F31C1" w:rsidP="005F31C1">
            <w:pPr>
              <w:rPr>
                <w:szCs w:val="20"/>
              </w:rPr>
            </w:pPr>
            <w:r w:rsidRPr="005F31C1">
              <w:rPr>
                <w:szCs w:val="20"/>
              </w:rPr>
              <w:t>1. Estrutura Organizacional Centralizada</w:t>
            </w:r>
          </w:p>
          <w:p w14:paraId="2ADFC0B3" w14:textId="77777777" w:rsidR="005F31C1" w:rsidRPr="005F31C1" w:rsidRDefault="005F31C1" w:rsidP="005F31C1">
            <w:pPr>
              <w:numPr>
                <w:ilvl w:val="0"/>
                <w:numId w:val="6"/>
              </w:numPr>
              <w:rPr>
                <w:szCs w:val="20"/>
              </w:rPr>
            </w:pPr>
            <w:r w:rsidRPr="005F31C1">
              <w:rPr>
                <w:szCs w:val="20"/>
              </w:rPr>
              <w:t>Departamento: Tabela base (Cod_Departamento, Nome_Departamento).</w:t>
            </w:r>
          </w:p>
          <w:p w14:paraId="64F06047" w14:textId="77777777" w:rsidR="005F31C1" w:rsidRPr="005F31C1" w:rsidRDefault="005F31C1" w:rsidP="005F31C1">
            <w:pPr>
              <w:numPr>
                <w:ilvl w:val="0"/>
                <w:numId w:val="6"/>
              </w:numPr>
              <w:rPr>
                <w:szCs w:val="20"/>
              </w:rPr>
            </w:pPr>
            <w:r w:rsidRPr="005F31C1">
              <w:rPr>
                <w:szCs w:val="20"/>
              </w:rPr>
              <w:t>Professor: Tabela de docentes (Cod_Professor, Nome_Professor, Status). A ligação ao Departamento é realizada por uma chave estrangeira implícita, com cardinalidade 1:</w:t>
            </w:r>
            <w:r w:rsidRPr="005F31C1">
              <w:rPr>
                <w:i/>
                <w:iCs/>
                <w:szCs w:val="20"/>
              </w:rPr>
              <w:t>N</w:t>
            </w:r>
            <w:r w:rsidRPr="005F31C1">
              <w:rPr>
                <w:szCs w:val="20"/>
              </w:rPr>
              <w:t> (um departamento possui muitos professores, e um professor pertence a um único departamento).</w:t>
            </w:r>
          </w:p>
          <w:p w14:paraId="74AA680B" w14:textId="77777777" w:rsidR="005F31C1" w:rsidRPr="005F31C1" w:rsidRDefault="005F31C1" w:rsidP="005F31C1">
            <w:pPr>
              <w:rPr>
                <w:szCs w:val="20"/>
              </w:rPr>
            </w:pPr>
            <w:r w:rsidRPr="005F31C1">
              <w:rPr>
                <w:szCs w:val="20"/>
              </w:rPr>
              <w:t>2. Oferta Educacional e Turmas</w:t>
            </w:r>
          </w:p>
          <w:p w14:paraId="48666F8C" w14:textId="77777777" w:rsidR="005F31C1" w:rsidRPr="005F31C1" w:rsidRDefault="005F31C1" w:rsidP="005F31C1">
            <w:pPr>
              <w:numPr>
                <w:ilvl w:val="0"/>
                <w:numId w:val="7"/>
              </w:numPr>
              <w:rPr>
                <w:szCs w:val="20"/>
              </w:rPr>
            </w:pPr>
            <w:r w:rsidRPr="005F31C1">
              <w:rPr>
                <w:szCs w:val="20"/>
              </w:rPr>
              <w:t>Curso: Tabela central (Cod_Curso, Nome_Curso), ligada ao Departamento (responsável pelo curso).</w:t>
            </w:r>
          </w:p>
          <w:p w14:paraId="1CD229F3" w14:textId="10BA7DEE" w:rsidR="005F31C1" w:rsidRPr="005F31C1" w:rsidRDefault="005F31C1" w:rsidP="005F31C1">
            <w:pPr>
              <w:numPr>
                <w:ilvl w:val="0"/>
                <w:numId w:val="7"/>
              </w:numPr>
              <w:rPr>
                <w:szCs w:val="20"/>
              </w:rPr>
            </w:pPr>
            <w:r w:rsidRPr="005F31C1">
              <w:rPr>
                <w:szCs w:val="20"/>
              </w:rPr>
              <w:lastRenderedPageBreak/>
              <w:t>Disciplina: Tabela de conteúdos curriculares (Cod_Disciplina, Nome_Disciplina, Carga</w:t>
            </w:r>
            <w:r w:rsidR="00BE55ED" w:rsidRPr="005F31C1">
              <w:rPr>
                <w:szCs w:val="20"/>
              </w:rPr>
              <w:t>_horaria</w:t>
            </w:r>
            <w:r w:rsidRPr="005F31C1">
              <w:rPr>
                <w:szCs w:val="20"/>
              </w:rPr>
              <w:t xml:space="preserve">), também ligada a um Departamento e com um campo para </w:t>
            </w:r>
            <w:r w:rsidR="00BE55ED" w:rsidRPr="005F31C1">
              <w:rPr>
                <w:szCs w:val="20"/>
              </w:rPr>
              <w:t>identificar num</w:t>
            </w:r>
            <w:r w:rsidRPr="005F31C1">
              <w:rPr>
                <w:szCs w:val="20"/>
              </w:rPr>
              <w:t>_Alunos.</w:t>
            </w:r>
          </w:p>
          <w:p w14:paraId="45A00BD2" w14:textId="77777777" w:rsidR="005F31C1" w:rsidRPr="005F31C1" w:rsidRDefault="005F31C1" w:rsidP="005F31C1">
            <w:pPr>
              <w:numPr>
                <w:ilvl w:val="0"/>
                <w:numId w:val="7"/>
              </w:numPr>
              <w:rPr>
                <w:szCs w:val="20"/>
              </w:rPr>
            </w:pPr>
            <w:r w:rsidRPr="005F31C1">
              <w:rPr>
                <w:szCs w:val="20"/>
              </w:rPr>
              <w:t>Turma: Tabela que instancia o curso em um período específico (Cod_Turma, Cod_Curso, Periodo, Data_Inicio, Data_Fim). Sua identificação é fortalecida pela dependência do Curso.</w:t>
            </w:r>
          </w:p>
          <w:p w14:paraId="27F24823" w14:textId="77777777" w:rsidR="005F31C1" w:rsidRPr="005F31C1" w:rsidRDefault="005F31C1" w:rsidP="005F31C1">
            <w:pPr>
              <w:numPr>
                <w:ilvl w:val="0"/>
                <w:numId w:val="7"/>
              </w:numPr>
              <w:rPr>
                <w:szCs w:val="20"/>
              </w:rPr>
            </w:pPr>
            <w:r w:rsidRPr="005F31C1">
              <w:rPr>
                <w:szCs w:val="20"/>
              </w:rPr>
              <w:t>Curso_Disciplina: Tabela associativa (PK composta por </w:t>
            </w:r>
            <w:r w:rsidRPr="005F31C1">
              <w:rPr>
                <w:i/>
                <w:iCs/>
                <w:szCs w:val="20"/>
              </w:rPr>
              <w:t>FK</w:t>
            </w:r>
            <w:r w:rsidRPr="005F31C1">
              <w:rPr>
                <w:szCs w:val="20"/>
              </w:rPr>
              <w:t>1 e </w:t>
            </w:r>
            <w:r w:rsidRPr="005F31C1">
              <w:rPr>
                <w:i/>
                <w:iCs/>
                <w:szCs w:val="20"/>
              </w:rPr>
              <w:t>FK</w:t>
            </w:r>
            <w:r w:rsidRPr="005F31C1">
              <w:rPr>
                <w:szCs w:val="20"/>
              </w:rPr>
              <w:t>2 para Curso e Disciplina), que define o </w:t>
            </w:r>
            <w:r w:rsidRPr="005F31C1">
              <w:rPr>
                <w:i/>
                <w:iCs/>
                <w:szCs w:val="20"/>
              </w:rPr>
              <w:t>conteúdo</w:t>
            </w:r>
            <w:r w:rsidRPr="005F31C1">
              <w:rPr>
                <w:szCs w:val="20"/>
              </w:rPr>
              <w:t> de cada curso.</w:t>
            </w:r>
          </w:p>
          <w:p w14:paraId="14C6402F" w14:textId="77777777" w:rsidR="005F31C1" w:rsidRPr="005F31C1" w:rsidRDefault="005F31C1" w:rsidP="005F31C1">
            <w:pPr>
              <w:rPr>
                <w:szCs w:val="20"/>
              </w:rPr>
            </w:pPr>
            <w:r w:rsidRPr="005F31C1">
              <w:rPr>
                <w:szCs w:val="20"/>
              </w:rPr>
              <w:t>3. Gerenciamento Detalhado do Aluno</w:t>
            </w:r>
          </w:p>
          <w:p w14:paraId="1498F9E8" w14:textId="77777777" w:rsidR="005F31C1" w:rsidRPr="005F31C1" w:rsidRDefault="005F31C1" w:rsidP="005F31C1">
            <w:pPr>
              <w:numPr>
                <w:ilvl w:val="0"/>
                <w:numId w:val="8"/>
              </w:numPr>
              <w:rPr>
                <w:szCs w:val="20"/>
              </w:rPr>
            </w:pPr>
            <w:r w:rsidRPr="005F31C1">
              <w:rPr>
                <w:szCs w:val="20"/>
              </w:rPr>
              <w:t>Aluno: Tabela principal (RA como PK, Nome, Sobrenome, Contatos, Status).</w:t>
            </w:r>
          </w:p>
          <w:p w14:paraId="4BB800EA" w14:textId="77777777" w:rsidR="005F31C1" w:rsidRPr="005F31C1" w:rsidRDefault="005F31C1" w:rsidP="005F31C1">
            <w:pPr>
              <w:numPr>
                <w:ilvl w:val="1"/>
                <w:numId w:val="8"/>
              </w:numPr>
              <w:rPr>
                <w:szCs w:val="20"/>
              </w:rPr>
            </w:pPr>
            <w:r w:rsidRPr="005F31C1">
              <w:rPr>
                <w:szCs w:val="20"/>
              </w:rPr>
              <w:t>Normalização de Endereço e Contato: As informações de contato e residência foram isoladas em tabelas separadas para atender à 3FN:</w:t>
            </w:r>
          </w:p>
          <w:p w14:paraId="6D07DD5B" w14:textId="77777777" w:rsidR="005F31C1" w:rsidRPr="005F31C1" w:rsidRDefault="005F31C1" w:rsidP="005F31C1">
            <w:pPr>
              <w:numPr>
                <w:ilvl w:val="2"/>
                <w:numId w:val="8"/>
              </w:numPr>
              <w:rPr>
                <w:szCs w:val="20"/>
              </w:rPr>
            </w:pPr>
            <w:r w:rsidRPr="005F31C1">
              <w:rPr>
                <w:szCs w:val="20"/>
              </w:rPr>
              <w:t>Endereco_Aluno: Armazena o endereço, ligado ao Aluno pelo RA (chave estrangeira/primária).</w:t>
            </w:r>
          </w:p>
          <w:p w14:paraId="61C3EFC8" w14:textId="77777777" w:rsidR="005F31C1" w:rsidRPr="005F31C1" w:rsidRDefault="005F31C1" w:rsidP="005F31C1">
            <w:pPr>
              <w:numPr>
                <w:ilvl w:val="2"/>
                <w:numId w:val="8"/>
              </w:numPr>
              <w:rPr>
                <w:szCs w:val="20"/>
              </w:rPr>
            </w:pPr>
            <w:r w:rsidRPr="005F31C1">
              <w:rPr>
                <w:szCs w:val="20"/>
              </w:rPr>
              <w:t>Telefones_Aluno: Tabela para gerenciar múltiplos telefones para o mesmo aluno. Depende da tabela Tipo_Telefone para a tipificação (ex: Celular, Residencial).</w:t>
            </w:r>
          </w:p>
          <w:p w14:paraId="34D2B216" w14:textId="77777777" w:rsidR="005F31C1" w:rsidRPr="005F31C1" w:rsidRDefault="005F31C1" w:rsidP="005F31C1">
            <w:pPr>
              <w:rPr>
                <w:szCs w:val="20"/>
              </w:rPr>
            </w:pPr>
            <w:r w:rsidRPr="005F31C1">
              <w:rPr>
                <w:szCs w:val="20"/>
              </w:rPr>
              <w:t>4. Relacionamentos e Desempenho Acadêmico</w:t>
            </w:r>
          </w:p>
          <w:p w14:paraId="1206B516" w14:textId="77777777" w:rsidR="005F31C1" w:rsidRPr="005F31C1" w:rsidRDefault="005F31C1" w:rsidP="005F31C1">
            <w:pPr>
              <w:numPr>
                <w:ilvl w:val="0"/>
                <w:numId w:val="9"/>
              </w:numPr>
              <w:rPr>
                <w:szCs w:val="20"/>
              </w:rPr>
            </w:pPr>
            <w:r w:rsidRPr="005F31C1">
              <w:rPr>
                <w:szCs w:val="20"/>
              </w:rPr>
              <w:t>Prof_Disciplina: Tabela associativa que formaliza o relacionamento </w:t>
            </w:r>
            <w:r w:rsidRPr="005F31C1">
              <w:rPr>
                <w:i/>
                <w:iCs/>
                <w:szCs w:val="20"/>
              </w:rPr>
              <w:t>N</w:t>
            </w:r>
            <w:r w:rsidRPr="005F31C1">
              <w:rPr>
                <w:szCs w:val="20"/>
              </w:rPr>
              <w:t>:</w:t>
            </w:r>
            <w:r w:rsidRPr="005F31C1">
              <w:rPr>
                <w:i/>
                <w:iCs/>
                <w:szCs w:val="20"/>
              </w:rPr>
              <w:t>M</w:t>
            </w:r>
            <w:r w:rsidRPr="005F31C1">
              <w:rPr>
                <w:szCs w:val="20"/>
              </w:rPr>
              <w:t> (Muitos para Muitos) entre Professor e Disciplina, indicando quais professores lecionam quais disciplinas.</w:t>
            </w:r>
          </w:p>
          <w:p w14:paraId="265DBE39" w14:textId="77777777" w:rsidR="005F31C1" w:rsidRPr="005F31C1" w:rsidRDefault="005F31C1" w:rsidP="005F31C1">
            <w:pPr>
              <w:numPr>
                <w:ilvl w:val="0"/>
                <w:numId w:val="9"/>
              </w:numPr>
              <w:rPr>
                <w:szCs w:val="20"/>
              </w:rPr>
            </w:pPr>
            <w:r w:rsidRPr="005F31C1">
              <w:rPr>
                <w:szCs w:val="20"/>
              </w:rPr>
              <w:t>Histórico: Tabela que registra o início e fim da vida acadêmica do aluno, ligada diretamente ao Aluno (1:1) através do RA como chave estrangeira.</w:t>
            </w:r>
          </w:p>
          <w:p w14:paraId="75575124" w14:textId="77777777" w:rsidR="005F31C1" w:rsidRPr="005F31C1" w:rsidRDefault="005F31C1" w:rsidP="005F31C1">
            <w:pPr>
              <w:numPr>
                <w:ilvl w:val="0"/>
                <w:numId w:val="9"/>
              </w:numPr>
              <w:rPr>
                <w:szCs w:val="20"/>
              </w:rPr>
            </w:pPr>
            <w:r w:rsidRPr="005F31C1">
              <w:rPr>
                <w:szCs w:val="20"/>
              </w:rPr>
              <w:t>Aluno_Disciplina: Tabela crucial que representa a Matrícula do Aluno em uma disciplina dentro de um curso específico. Sua chave primária composta (RA, Cod_Turma, Cod_Disciplina) garante que o registro de desempenho seja único para cada aluno em uma disciplina e turma.</w:t>
            </w:r>
          </w:p>
          <w:p w14:paraId="31D0DA60" w14:textId="77777777" w:rsidR="005F31C1" w:rsidRPr="005F31C1" w:rsidRDefault="005F31C1" w:rsidP="005F31C1">
            <w:pPr>
              <w:numPr>
                <w:ilvl w:val="0"/>
                <w:numId w:val="9"/>
              </w:numPr>
              <w:rPr>
                <w:szCs w:val="20"/>
              </w:rPr>
            </w:pPr>
            <w:r w:rsidRPr="005F31C1">
              <w:rPr>
                <w:szCs w:val="20"/>
              </w:rPr>
              <w:t>Disciplina_Historico: Tabela que armazena o resultado final do aluno na disciplina (Nota, Frequência), ligando o Histórico ao Resultado da Disciplina.</w:t>
            </w:r>
          </w:p>
          <w:p w14:paraId="345657F0" w14:textId="77777777" w:rsidR="005F31C1" w:rsidRPr="005F31C1" w:rsidRDefault="005F31C1" w:rsidP="005F31C1">
            <w:pPr>
              <w:rPr>
                <w:szCs w:val="20"/>
              </w:rPr>
            </w:pPr>
            <w:r w:rsidRPr="005F31C1">
              <w:rPr>
                <w:szCs w:val="20"/>
              </w:rPr>
              <w:t>Este modelo lógico assegura que os dados sejam armazenados de forma eficiente, eliminando redundâncias (graças à 3FN) e garantindo que todas as regras de negócio – como a ligação obrigatória entre professor/departamento e a correta matrícula do aluno em turmas – sejam estritamente aplicadas por meio das chaves estrangeiras e das cardinalidades definidas.</w:t>
            </w:r>
          </w:p>
          <w:p w14:paraId="7EE71BF2" w14:textId="60416F11" w:rsidR="005F31C1" w:rsidRPr="005F31C1" w:rsidRDefault="005F31C1" w:rsidP="005F31C1"/>
        </w:tc>
        <w:tc>
          <w:tcPr>
            <w:tcW w:w="2894" w:type="dxa"/>
          </w:tcPr>
          <w:p w14:paraId="03281C1D" w14:textId="77777777" w:rsidR="00AA059E" w:rsidRPr="002E2E04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 w:rsidRPr="002E2E04">
              <w:rPr>
                <w:noProof/>
                <w:szCs w:val="20"/>
                <w:lang w:bidi="pt-BR"/>
              </w:rPr>
              <w:lastRenderedPageBreak/>
              <w:drawing>
                <wp:anchor distT="0" distB="0" distL="114300" distR="114300" simplePos="0" relativeHeight="251691008" behindDoc="1" locked="1" layoutInCell="1" allowOverlap="1" wp14:anchorId="594495BB" wp14:editId="3731171A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2" name="Imagem 912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2" name="Imagem 912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57FDCA3" w14:textId="77777777" w:rsidR="00AA059E" w:rsidRPr="002E2E04" w:rsidRDefault="00AA059E">
      <w:pPr>
        <w:sectPr w:rsidR="00AA059E" w:rsidRPr="002E2E04" w:rsidSect="002E2E04">
          <w:pgSz w:w="11906" w:h="16838" w:code="9"/>
          <w:pgMar w:top="641" w:right="720" w:bottom="284" w:left="720" w:header="709" w:footer="288" w:gutter="0"/>
          <w:cols w:space="708"/>
          <w:titlePg/>
          <w:docGrid w:linePitch="360"/>
        </w:sectPr>
      </w:pPr>
    </w:p>
    <w:tbl>
      <w:tblPr>
        <w:tblpPr w:leftFromText="180" w:rightFromText="180" w:vertAnchor="text" w:horzAnchor="margin" w:tblpY="-9"/>
        <w:tblW w:w="1152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626"/>
        <w:gridCol w:w="2167"/>
        <w:gridCol w:w="727"/>
      </w:tblGrid>
      <w:tr w:rsidR="00AA059E" w:rsidRPr="002E2E04" w14:paraId="3C6BFB35" w14:textId="77777777" w:rsidTr="00AA059E">
        <w:trPr>
          <w:trHeight w:val="1889"/>
        </w:trPr>
        <w:tc>
          <w:tcPr>
            <w:tcW w:w="8626" w:type="dxa"/>
          </w:tcPr>
          <w:p w14:paraId="05402EB6" w14:textId="3A1DCFDE" w:rsidR="00AA059E" w:rsidRPr="002E2E04" w:rsidRDefault="0081573D" w:rsidP="000D719D">
            <w:pPr>
              <w:pStyle w:val="Ttulo1"/>
            </w:pPr>
            <w:r>
              <w:lastRenderedPageBreak/>
              <w:t>Dicionário de dados</w:t>
            </w:r>
          </w:p>
        </w:tc>
        <w:tc>
          <w:tcPr>
            <w:tcW w:w="2894" w:type="dxa"/>
            <w:gridSpan w:val="2"/>
          </w:tcPr>
          <w:p w14:paraId="0A4CB943" w14:textId="77777777" w:rsidR="00AA059E" w:rsidRPr="002E2E04" w:rsidRDefault="00AA059E" w:rsidP="004218DE">
            <w:pPr>
              <w:spacing w:line="240" w:lineRule="auto"/>
              <w:rPr>
                <w:szCs w:val="20"/>
                <w:lang w:bidi="en-US"/>
              </w:rPr>
            </w:pPr>
            <w:r w:rsidRPr="002E2E04">
              <w:rPr>
                <w:noProof/>
                <w:szCs w:val="20"/>
                <w:lang w:bidi="pt-BR"/>
              </w:rPr>
              <w:drawing>
                <wp:anchor distT="0" distB="0" distL="114300" distR="114300" simplePos="0" relativeHeight="251693056" behindDoc="1" locked="1" layoutInCell="1" allowOverlap="1" wp14:anchorId="7150170F" wp14:editId="289199C1">
                  <wp:simplePos x="5930900" y="406400"/>
                  <wp:positionH relativeFrom="margin">
                    <wp:align>left</wp:align>
                  </wp:positionH>
                  <wp:positionV relativeFrom="margin">
                    <wp:align>bottom</wp:align>
                  </wp:positionV>
                  <wp:extent cx="1839600" cy="1144800"/>
                  <wp:effectExtent l="0" t="0" r="8255" b="0"/>
                  <wp:wrapNone/>
                  <wp:docPr id="914" name="Imagem 91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4" name="Imagem 914">
                            <a:extLst>
                              <a:ext uri="{C183D7F6-B498-43B3-948B-1728B52AA6E4}">
                                <adec:decorative xmlns:adec="http://schemas.microsoft.com/office/drawing/2017/decorative" val="1"/>
                              </a:ext>
                            </a:extLst>
                          </pic:cNvPr>
                          <pic:cNvPicPr/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9600" cy="1144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AA059E" w:rsidRPr="00B13F16" w14:paraId="57153EF0" w14:textId="77777777" w:rsidTr="00AA059E">
        <w:trPr>
          <w:trHeight w:val="2388"/>
        </w:trPr>
        <w:tc>
          <w:tcPr>
            <w:tcW w:w="10793" w:type="dxa"/>
            <w:gridSpan w:val="2"/>
          </w:tcPr>
          <w:p w14:paraId="4F414F62" w14:textId="4A59EF36" w:rsidR="0081573D" w:rsidRDefault="0081573D" w:rsidP="0081573D">
            <w:pPr>
              <w:pStyle w:val="Ttulo2"/>
              <w:ind w:left="0"/>
              <w:rPr>
                <w:lang w:val="en-US"/>
              </w:rPr>
            </w:pPr>
            <w:r>
              <w:rPr>
                <w:lang w:val="en-US"/>
              </w:rPr>
              <w:t xml:space="preserve">Entidades e </w:t>
            </w:r>
            <w:r w:rsidR="00BE55ED">
              <w:rPr>
                <w:lang w:val="en-US"/>
              </w:rPr>
              <w:t>relacionamentos:</w:t>
            </w:r>
          </w:p>
          <w:p w14:paraId="307788ED" w14:textId="264BEEAB" w:rsidR="0081573D" w:rsidRDefault="0081573D" w:rsidP="0081573D">
            <w:pPr>
              <w:rPr>
                <w:noProof/>
              </w:rPr>
            </w:pPr>
          </w:p>
          <w:p w14:paraId="05428A04" w14:textId="6DDEE1E6" w:rsidR="0081573D" w:rsidRPr="0081573D" w:rsidRDefault="0081573D" w:rsidP="0081573D">
            <w:pPr>
              <w:rPr>
                <w:lang w:val="en-US"/>
              </w:rPr>
            </w:pPr>
          </w:p>
          <w:p w14:paraId="2425DBA8" w14:textId="3F867927" w:rsidR="000D719D" w:rsidRPr="00B13F16" w:rsidRDefault="000D719D" w:rsidP="0081573D">
            <w:pPr>
              <w:spacing w:before="120"/>
              <w:rPr>
                <w:lang w:val="en-US"/>
              </w:rPr>
            </w:pPr>
          </w:p>
          <w:p w14:paraId="5B688203" w14:textId="77777777" w:rsidR="00AA059E" w:rsidRPr="00B13F16" w:rsidRDefault="00AA059E" w:rsidP="004218DE">
            <w:pPr>
              <w:spacing w:before="120"/>
              <w:rPr>
                <w:lang w:val="en-US"/>
              </w:rPr>
            </w:pPr>
          </w:p>
        </w:tc>
        <w:tc>
          <w:tcPr>
            <w:tcW w:w="727" w:type="dxa"/>
          </w:tcPr>
          <w:p w14:paraId="53509FF4" w14:textId="77777777" w:rsidR="00AA059E" w:rsidRPr="00B13F16" w:rsidRDefault="00AA059E" w:rsidP="004218DE">
            <w:pPr>
              <w:rPr>
                <w:lang w:val="en-US"/>
              </w:rPr>
            </w:pPr>
          </w:p>
        </w:tc>
      </w:tr>
      <w:tr w:rsidR="00AA059E" w:rsidRPr="002E2E04" w14:paraId="2F7929B7" w14:textId="77777777" w:rsidTr="00946B83">
        <w:trPr>
          <w:trHeight w:val="1988"/>
        </w:trPr>
        <w:tc>
          <w:tcPr>
            <w:tcW w:w="10793" w:type="dxa"/>
            <w:gridSpan w:val="2"/>
          </w:tcPr>
          <w:p w14:paraId="7FCA311D" w14:textId="26C37956" w:rsidR="00AA059E" w:rsidRPr="002E2E04" w:rsidRDefault="00AA059E" w:rsidP="004218DE">
            <w:pPr>
              <w:pStyle w:val="Cabealhodatabela"/>
              <w:rPr>
                <w:noProof/>
                <w:color w:val="212A51" w:themeColor="accent1" w:themeShade="80"/>
              </w:rPr>
            </w:pPr>
          </w:p>
        </w:tc>
        <w:tc>
          <w:tcPr>
            <w:tcW w:w="727" w:type="dxa"/>
          </w:tcPr>
          <w:p w14:paraId="0ACB2C8F" w14:textId="77777777" w:rsidR="00AA059E" w:rsidRPr="002E2E04" w:rsidRDefault="00AA059E" w:rsidP="004218DE"/>
        </w:tc>
      </w:tr>
      <w:tr w:rsidR="00AA059E" w:rsidRPr="002E2E04" w14:paraId="5C4257FB" w14:textId="77777777" w:rsidTr="00AA059E">
        <w:trPr>
          <w:trHeight w:val="2789"/>
        </w:trPr>
        <w:tc>
          <w:tcPr>
            <w:tcW w:w="10793" w:type="dxa"/>
            <w:gridSpan w:val="2"/>
          </w:tcPr>
          <w:p w14:paraId="56421B0F" w14:textId="3412A1F9" w:rsidR="00AA059E" w:rsidRPr="002E2E04" w:rsidRDefault="0081573D" w:rsidP="004218DE">
            <w:pPr>
              <w:pStyle w:val="Cabealhodatabela"/>
              <w:rPr>
                <w:color w:val="212A51" w:themeColor="accent1" w:themeShade="80"/>
              </w:rPr>
            </w:pPr>
            <w:r>
              <w:rPr>
                <w:noProof/>
              </w:rPr>
              <w:drawing>
                <wp:anchor distT="0" distB="0" distL="114300" distR="114300" simplePos="0" relativeHeight="251699200" behindDoc="0" locked="0" layoutInCell="1" allowOverlap="1" wp14:anchorId="625FBEA9" wp14:editId="0A8AB1AD">
                  <wp:simplePos x="0" y="0"/>
                  <wp:positionH relativeFrom="column">
                    <wp:posOffset>1145919</wp:posOffset>
                  </wp:positionH>
                  <wp:positionV relativeFrom="paragraph">
                    <wp:posOffset>-2739786</wp:posOffset>
                  </wp:positionV>
                  <wp:extent cx="4263242" cy="8309609"/>
                  <wp:effectExtent l="0" t="0" r="4445" b="0"/>
                  <wp:wrapNone/>
                  <wp:docPr id="8" name="Imagem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7092" t="5215" r="37102" b="5333"/>
                          <a:stretch/>
                        </pic:blipFill>
                        <pic:spPr bwMode="auto">
                          <a:xfrm>
                            <a:off x="0" y="0"/>
                            <a:ext cx="4263242" cy="8309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727" w:type="dxa"/>
          </w:tcPr>
          <w:p w14:paraId="4114F686" w14:textId="77777777" w:rsidR="00AA059E" w:rsidRPr="002E2E04" w:rsidRDefault="00AA059E" w:rsidP="004218DE"/>
        </w:tc>
      </w:tr>
    </w:tbl>
    <w:p w14:paraId="78362833" w14:textId="77777777" w:rsidR="00C2411D" w:rsidRDefault="00C2411D" w:rsidP="00CD6F89"/>
    <w:p w14:paraId="2F83F1DF" w14:textId="77777777" w:rsidR="0081573D" w:rsidRDefault="0081573D" w:rsidP="00CD6F89"/>
    <w:p w14:paraId="5D494482" w14:textId="77777777" w:rsidR="0081573D" w:rsidRDefault="0081573D" w:rsidP="00CD6F89"/>
    <w:p w14:paraId="54D31B16" w14:textId="77777777" w:rsidR="0081573D" w:rsidRDefault="0081573D" w:rsidP="00CD6F89"/>
    <w:p w14:paraId="72567D18" w14:textId="77777777" w:rsidR="0081573D" w:rsidRDefault="0081573D" w:rsidP="00CD6F89"/>
    <w:p w14:paraId="4AB08434" w14:textId="77777777" w:rsidR="0081573D" w:rsidRDefault="0081573D" w:rsidP="00CD6F89"/>
    <w:p w14:paraId="75C0FBF2" w14:textId="77777777" w:rsidR="0081573D" w:rsidRDefault="0081573D" w:rsidP="00CD6F89"/>
    <w:p w14:paraId="7CF4ADE3" w14:textId="77777777" w:rsidR="0081573D" w:rsidRDefault="0081573D" w:rsidP="00CD6F89"/>
    <w:p w14:paraId="469F725A" w14:textId="77777777" w:rsidR="0081573D" w:rsidRDefault="0081573D" w:rsidP="00CD6F89"/>
    <w:p w14:paraId="13A34706" w14:textId="77777777" w:rsidR="0081573D" w:rsidRDefault="0081573D" w:rsidP="00CD6F89"/>
    <w:p w14:paraId="64F700DB" w14:textId="77777777" w:rsidR="0081573D" w:rsidRDefault="0081573D" w:rsidP="00CD6F89"/>
    <w:p w14:paraId="63F5AEDC" w14:textId="77777777" w:rsidR="0081573D" w:rsidRDefault="0081573D" w:rsidP="00CD6F89"/>
    <w:p w14:paraId="7CC2555D" w14:textId="77777777" w:rsidR="0081573D" w:rsidRDefault="0081573D" w:rsidP="00CD6F89"/>
    <w:p w14:paraId="4A1C1F0E" w14:textId="77777777" w:rsidR="0081573D" w:rsidRDefault="0081573D" w:rsidP="00CD6F89"/>
    <w:p w14:paraId="3D226405" w14:textId="77777777" w:rsidR="0081573D" w:rsidRDefault="0081573D" w:rsidP="0081573D">
      <w:pPr>
        <w:pStyle w:val="Ttulo2"/>
      </w:pPr>
    </w:p>
    <w:p w14:paraId="7C9F1A20" w14:textId="77777777" w:rsidR="0081573D" w:rsidRDefault="0081573D" w:rsidP="0081573D"/>
    <w:p w14:paraId="4B0DB250" w14:textId="4D75E4DF" w:rsidR="0081573D" w:rsidRDefault="0081573D" w:rsidP="0081573D">
      <w:pPr>
        <w:pStyle w:val="Ttulo2"/>
      </w:pPr>
      <w:r>
        <w:t>Entidade Departamento:</w:t>
      </w:r>
    </w:p>
    <w:p w14:paraId="4D5DC256" w14:textId="77777777" w:rsidR="0081573D" w:rsidRDefault="0081573D" w:rsidP="0081573D">
      <w:pPr>
        <w:rPr>
          <w:noProof/>
        </w:rPr>
      </w:pPr>
    </w:p>
    <w:p w14:paraId="504E70FD" w14:textId="70F6F68F" w:rsidR="0081573D" w:rsidRDefault="0081573D" w:rsidP="0081573D">
      <w:pPr>
        <w:jc w:val="center"/>
      </w:pPr>
      <w:r>
        <w:rPr>
          <w:noProof/>
        </w:rPr>
        <w:drawing>
          <wp:inline distT="0" distB="0" distL="0" distR="0" wp14:anchorId="71B2A5C2" wp14:editId="458EF09A">
            <wp:extent cx="6505398" cy="1508166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11" t="40995" r="27589" b="40575"/>
                    <a:stretch/>
                  </pic:blipFill>
                  <pic:spPr bwMode="auto">
                    <a:xfrm>
                      <a:off x="0" y="0"/>
                      <a:ext cx="6555575" cy="1519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45D396" w14:textId="183DC822" w:rsidR="0081573D" w:rsidRDefault="0081573D" w:rsidP="0081573D">
      <w:pPr>
        <w:pStyle w:val="Ttulo2"/>
      </w:pPr>
      <w:r>
        <w:t xml:space="preserve">Entidade </w:t>
      </w:r>
      <w:r>
        <w:t>Professor</w:t>
      </w:r>
      <w:r>
        <w:t>:</w:t>
      </w:r>
    </w:p>
    <w:p w14:paraId="4ADC1598" w14:textId="77777777" w:rsidR="0081573D" w:rsidRDefault="0081573D" w:rsidP="0081573D">
      <w:pPr>
        <w:rPr>
          <w:noProof/>
        </w:rPr>
      </w:pPr>
    </w:p>
    <w:p w14:paraId="740045E3" w14:textId="533F9FA3" w:rsidR="0081573D" w:rsidRDefault="0081573D" w:rsidP="0081573D">
      <w:pPr>
        <w:jc w:val="center"/>
      </w:pPr>
      <w:r>
        <w:rPr>
          <w:noProof/>
        </w:rPr>
        <w:drawing>
          <wp:inline distT="0" distB="0" distL="0" distR="0" wp14:anchorId="2B0DD68B" wp14:editId="4D150BEE">
            <wp:extent cx="6596199" cy="2600696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978" t="34651" r="27618" b="34527"/>
                    <a:stretch/>
                  </pic:blipFill>
                  <pic:spPr bwMode="auto">
                    <a:xfrm>
                      <a:off x="0" y="0"/>
                      <a:ext cx="6621431" cy="2610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511A03" w14:textId="77777777" w:rsidR="0081573D" w:rsidRPr="0081573D" w:rsidRDefault="0081573D" w:rsidP="0081573D"/>
    <w:p w14:paraId="1C299C26" w14:textId="734703DE" w:rsidR="0081573D" w:rsidRDefault="0081573D" w:rsidP="0081573D">
      <w:pPr>
        <w:pStyle w:val="Ttulo2"/>
      </w:pPr>
      <w:r>
        <w:t xml:space="preserve">Entidade </w:t>
      </w:r>
      <w:r>
        <w:t>Turma</w:t>
      </w:r>
      <w:r>
        <w:t>:</w:t>
      </w:r>
    </w:p>
    <w:p w14:paraId="72989A0A" w14:textId="1C0C3A69" w:rsidR="0081573D" w:rsidRDefault="0081573D" w:rsidP="0081573D">
      <w:pPr>
        <w:jc w:val="center"/>
      </w:pPr>
      <w:r>
        <w:rPr>
          <w:noProof/>
        </w:rPr>
        <w:drawing>
          <wp:inline distT="0" distB="0" distL="0" distR="0" wp14:anchorId="373E7812" wp14:editId="438C1DA3">
            <wp:extent cx="5042958" cy="2280063"/>
            <wp:effectExtent l="0" t="0" r="5715" b="635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7" t="32101" r="27632" b="31980"/>
                    <a:stretch/>
                  </pic:blipFill>
                  <pic:spPr bwMode="auto">
                    <a:xfrm>
                      <a:off x="0" y="0"/>
                      <a:ext cx="5089340" cy="2301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3598A" w14:textId="77777777" w:rsidR="0081573D" w:rsidRPr="0081573D" w:rsidRDefault="0081573D" w:rsidP="0081573D">
      <w:pPr>
        <w:jc w:val="center"/>
      </w:pPr>
    </w:p>
    <w:p w14:paraId="09A5E239" w14:textId="69533E87" w:rsidR="0081573D" w:rsidRDefault="0081573D" w:rsidP="0081573D">
      <w:pPr>
        <w:pStyle w:val="Ttulo2"/>
      </w:pPr>
      <w:r>
        <w:t xml:space="preserve">Entidade </w:t>
      </w:r>
      <w:r>
        <w:t>Curso</w:t>
      </w:r>
      <w:r>
        <w:t>:</w:t>
      </w:r>
    </w:p>
    <w:p w14:paraId="11790291" w14:textId="67ECFCAA" w:rsidR="0081573D" w:rsidRPr="0081573D" w:rsidRDefault="0081573D" w:rsidP="0081573D">
      <w:pPr>
        <w:jc w:val="center"/>
      </w:pPr>
      <w:r>
        <w:rPr>
          <w:noProof/>
        </w:rPr>
        <w:drawing>
          <wp:inline distT="0" distB="0" distL="0" distR="0" wp14:anchorId="251A92C7" wp14:editId="334E652E">
            <wp:extent cx="6803262" cy="1959428"/>
            <wp:effectExtent l="0" t="0" r="0" b="317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7" t="38773" r="27811" b="38346"/>
                    <a:stretch/>
                  </pic:blipFill>
                  <pic:spPr bwMode="auto">
                    <a:xfrm>
                      <a:off x="0" y="0"/>
                      <a:ext cx="6836925" cy="1969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B3A4BF" w14:textId="77777777" w:rsidR="0081573D" w:rsidRPr="0081573D" w:rsidRDefault="0081573D" w:rsidP="0081573D">
      <w:pPr>
        <w:jc w:val="center"/>
      </w:pPr>
    </w:p>
    <w:p w14:paraId="41A3582C" w14:textId="244915A6" w:rsidR="0081573D" w:rsidRDefault="0081573D" w:rsidP="0081573D">
      <w:pPr>
        <w:pStyle w:val="Ttulo2"/>
      </w:pPr>
      <w:r>
        <w:t xml:space="preserve">Entidade </w:t>
      </w:r>
      <w:r>
        <w:t>Aluno</w:t>
      </w:r>
      <w:r>
        <w:t>:</w:t>
      </w:r>
    </w:p>
    <w:p w14:paraId="285D440C" w14:textId="4F2B0D20" w:rsidR="0081573D" w:rsidRPr="0081573D" w:rsidRDefault="0081573D" w:rsidP="0081573D">
      <w:pPr>
        <w:jc w:val="center"/>
      </w:pPr>
      <w:r>
        <w:rPr>
          <w:noProof/>
        </w:rPr>
        <w:drawing>
          <wp:inline distT="0" distB="0" distL="0" distR="0" wp14:anchorId="4ED65AF3" wp14:editId="0657F2CD">
            <wp:extent cx="6726466" cy="5177641"/>
            <wp:effectExtent l="0" t="0" r="0" b="444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5" t="19389" r="27786" b="19913"/>
                    <a:stretch/>
                  </pic:blipFill>
                  <pic:spPr bwMode="auto">
                    <a:xfrm>
                      <a:off x="0" y="0"/>
                      <a:ext cx="6756689" cy="520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2A1835" w14:textId="77777777" w:rsidR="0081573D" w:rsidRDefault="0081573D" w:rsidP="0081573D"/>
    <w:p w14:paraId="4A5D89FA" w14:textId="77777777" w:rsidR="0081573D" w:rsidRDefault="0081573D" w:rsidP="0081573D"/>
    <w:p w14:paraId="61C9C5DF" w14:textId="77777777" w:rsidR="0081573D" w:rsidRDefault="0081573D" w:rsidP="0081573D"/>
    <w:p w14:paraId="7200371D" w14:textId="7BFB0DF4" w:rsidR="0081573D" w:rsidRDefault="0081573D" w:rsidP="0081573D">
      <w:pPr>
        <w:pStyle w:val="Ttulo2"/>
      </w:pPr>
      <w:r>
        <w:lastRenderedPageBreak/>
        <w:t xml:space="preserve">Entidade </w:t>
      </w:r>
      <w:r>
        <w:t>Disciplina</w:t>
      </w:r>
      <w:r>
        <w:t>:</w:t>
      </w:r>
    </w:p>
    <w:p w14:paraId="2F3CEE55" w14:textId="10D261D7" w:rsidR="0081573D" w:rsidRPr="0081573D" w:rsidRDefault="0081573D" w:rsidP="0081573D">
      <w:pPr>
        <w:jc w:val="center"/>
      </w:pPr>
      <w:r>
        <w:rPr>
          <w:noProof/>
        </w:rPr>
        <w:drawing>
          <wp:inline distT="0" distB="0" distL="0" distR="0" wp14:anchorId="78367E80" wp14:editId="6FF1D427">
            <wp:extent cx="6796068" cy="3111336"/>
            <wp:effectExtent l="0" t="0" r="508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6" t="32107" r="27809" b="31666"/>
                    <a:stretch/>
                  </pic:blipFill>
                  <pic:spPr bwMode="auto">
                    <a:xfrm>
                      <a:off x="0" y="0"/>
                      <a:ext cx="6825882" cy="3124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861DD" w14:textId="343E349E" w:rsidR="00BE55ED" w:rsidRDefault="0081573D" w:rsidP="00BE55ED">
      <w:pPr>
        <w:pStyle w:val="Ttulo2"/>
      </w:pPr>
      <w:r>
        <w:t xml:space="preserve">Entidade </w:t>
      </w:r>
      <w:r>
        <w:t>Histórico</w:t>
      </w:r>
      <w:r>
        <w:t>:</w:t>
      </w:r>
    </w:p>
    <w:p w14:paraId="6DB3463F" w14:textId="08A2C3A6" w:rsidR="0081573D" w:rsidRPr="0081573D" w:rsidRDefault="00BE55ED" w:rsidP="00BE55ED">
      <w:pPr>
        <w:jc w:val="center"/>
      </w:pPr>
      <w:r>
        <w:rPr>
          <w:noProof/>
        </w:rPr>
        <w:drawing>
          <wp:inline distT="0" distB="0" distL="0" distR="0" wp14:anchorId="3BBD14DD" wp14:editId="123FCA3D">
            <wp:extent cx="6513149" cy="2232561"/>
            <wp:effectExtent l="0" t="0" r="254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7" t="36556" r="27988" b="36429"/>
                    <a:stretch/>
                  </pic:blipFill>
                  <pic:spPr bwMode="auto">
                    <a:xfrm>
                      <a:off x="0" y="0"/>
                      <a:ext cx="6531346" cy="2238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2B4033" w14:textId="52C0D50C" w:rsidR="00BE55ED" w:rsidRDefault="00BE55ED" w:rsidP="00BE55ED">
      <w:pPr>
        <w:pStyle w:val="Ttulo2"/>
      </w:pPr>
      <w:r>
        <w:t xml:space="preserve">Entidade </w:t>
      </w:r>
      <w:r>
        <w:t>Disciplina_h</w:t>
      </w:r>
      <w:r>
        <w:t>ist</w:t>
      </w:r>
      <w:r>
        <w:t>ó</w:t>
      </w:r>
      <w:r>
        <w:t>rico:</w:t>
      </w:r>
    </w:p>
    <w:p w14:paraId="1441033B" w14:textId="62BB07E8" w:rsidR="0081573D" w:rsidRDefault="00BE55ED" w:rsidP="00BE55ED">
      <w:pPr>
        <w:jc w:val="center"/>
      </w:pPr>
      <w:r>
        <w:rPr>
          <w:noProof/>
        </w:rPr>
        <w:drawing>
          <wp:inline distT="0" distB="0" distL="0" distR="0" wp14:anchorId="5062FB6C" wp14:editId="590C5F96">
            <wp:extent cx="6632150" cy="2280062"/>
            <wp:effectExtent l="0" t="0" r="0" b="635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39" t="36242" r="27449" b="36115"/>
                    <a:stretch/>
                  </pic:blipFill>
                  <pic:spPr bwMode="auto">
                    <a:xfrm>
                      <a:off x="0" y="0"/>
                      <a:ext cx="6666290" cy="22917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8A6BFD" w14:textId="77777777" w:rsidR="00BE55ED" w:rsidRDefault="00BE55ED" w:rsidP="00BE55ED">
      <w:pPr>
        <w:jc w:val="center"/>
      </w:pPr>
    </w:p>
    <w:p w14:paraId="2EEE5D5F" w14:textId="152A1561" w:rsidR="00BE55ED" w:rsidRDefault="00BE55ED" w:rsidP="00BE55ED">
      <w:pPr>
        <w:pStyle w:val="Ttulo2"/>
      </w:pPr>
      <w:r>
        <w:lastRenderedPageBreak/>
        <w:t xml:space="preserve">Entidade </w:t>
      </w:r>
      <w:r>
        <w:t>Curso_d</w:t>
      </w:r>
      <w:r>
        <w:t>isciplina:</w:t>
      </w:r>
    </w:p>
    <w:p w14:paraId="115B98DA" w14:textId="59CD2AC3" w:rsidR="00BE55ED" w:rsidRDefault="00BE55ED" w:rsidP="00BE55ED">
      <w:pPr>
        <w:jc w:val="center"/>
      </w:pPr>
      <w:r>
        <w:rPr>
          <w:noProof/>
        </w:rPr>
        <w:drawing>
          <wp:inline distT="0" distB="0" distL="0" distR="0" wp14:anchorId="4B4BFFF4" wp14:editId="3586F321">
            <wp:extent cx="6696119" cy="1520042"/>
            <wp:effectExtent l="0" t="0" r="0" b="444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875" t="40692" r="27271" b="41201"/>
                    <a:stretch/>
                  </pic:blipFill>
                  <pic:spPr bwMode="auto">
                    <a:xfrm>
                      <a:off x="0" y="0"/>
                      <a:ext cx="6734624" cy="1528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E60EE" w14:textId="6D9EECCE" w:rsidR="00BE55ED" w:rsidRDefault="00BE55ED" w:rsidP="00BE55ED">
      <w:pPr>
        <w:pStyle w:val="Ttulo2"/>
      </w:pPr>
      <w:r>
        <w:t xml:space="preserve">Entidade </w:t>
      </w:r>
      <w:r>
        <w:t>Prof</w:t>
      </w:r>
      <w:r>
        <w:t>_disciplina:</w:t>
      </w:r>
    </w:p>
    <w:p w14:paraId="490BE982" w14:textId="0FE14DB2" w:rsidR="00BE55ED" w:rsidRPr="00BE55ED" w:rsidRDefault="00BE55ED" w:rsidP="00BE55ED">
      <w:pPr>
        <w:jc w:val="center"/>
      </w:pPr>
      <w:r>
        <w:rPr>
          <w:noProof/>
        </w:rPr>
        <w:drawing>
          <wp:inline distT="0" distB="0" distL="0" distR="0" wp14:anchorId="137AFCCC" wp14:editId="05B5FAFB">
            <wp:extent cx="6754381" cy="1579418"/>
            <wp:effectExtent l="0" t="0" r="8890" b="190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85" t="40692" r="27700" b="40879"/>
                    <a:stretch/>
                  </pic:blipFill>
                  <pic:spPr bwMode="auto">
                    <a:xfrm>
                      <a:off x="0" y="0"/>
                      <a:ext cx="6754381" cy="1579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DC3931" w14:textId="6FC0BD6B" w:rsidR="00BE55ED" w:rsidRDefault="00BE55ED" w:rsidP="00BE55ED">
      <w:pPr>
        <w:pStyle w:val="Ttulo2"/>
      </w:pPr>
      <w:r>
        <w:t xml:space="preserve">Entidade </w:t>
      </w:r>
      <w:r>
        <w:t>Endereço_aluno</w:t>
      </w:r>
      <w:r>
        <w:t>:</w:t>
      </w:r>
    </w:p>
    <w:p w14:paraId="39BD173F" w14:textId="5B4C09AB" w:rsidR="00BE55ED" w:rsidRDefault="00BE55ED" w:rsidP="00BE55ED">
      <w:r>
        <w:rPr>
          <w:noProof/>
        </w:rPr>
        <w:drawing>
          <wp:inline distT="0" distB="0" distL="0" distR="0" wp14:anchorId="13F08501" wp14:editId="3CDF7A71">
            <wp:extent cx="6902320" cy="3135085"/>
            <wp:effectExtent l="0" t="0" r="0" b="825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97" t="31786" r="27452" b="31984"/>
                    <a:stretch/>
                  </pic:blipFill>
                  <pic:spPr bwMode="auto">
                    <a:xfrm>
                      <a:off x="0" y="0"/>
                      <a:ext cx="6931946" cy="3148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D5A90E" w14:textId="77777777" w:rsidR="00BE55ED" w:rsidRDefault="00BE55ED" w:rsidP="00BE55ED"/>
    <w:p w14:paraId="1D5BAD69" w14:textId="77777777" w:rsidR="00BE55ED" w:rsidRDefault="00BE55ED" w:rsidP="00BE55ED"/>
    <w:p w14:paraId="7CC6407F" w14:textId="77777777" w:rsidR="00BE55ED" w:rsidRDefault="00BE55ED" w:rsidP="00BE55ED"/>
    <w:p w14:paraId="4D3F330F" w14:textId="77777777" w:rsidR="00BE55ED" w:rsidRDefault="00BE55ED" w:rsidP="00BE55ED"/>
    <w:p w14:paraId="077680BE" w14:textId="77777777" w:rsidR="00BE55ED" w:rsidRDefault="00BE55ED" w:rsidP="00BE55ED"/>
    <w:p w14:paraId="6E979720" w14:textId="77777777" w:rsidR="00BE55ED" w:rsidRPr="00BE55ED" w:rsidRDefault="00BE55ED" w:rsidP="00BE55ED"/>
    <w:p w14:paraId="3B2C7D8D" w14:textId="488D9F1C" w:rsidR="00BE55ED" w:rsidRDefault="00BE55ED" w:rsidP="00BE55ED">
      <w:pPr>
        <w:pStyle w:val="Ttulo2"/>
      </w:pPr>
      <w:r>
        <w:lastRenderedPageBreak/>
        <w:t xml:space="preserve">Entidade </w:t>
      </w:r>
      <w:r>
        <w:t>A</w:t>
      </w:r>
      <w:r>
        <w:t>luno</w:t>
      </w:r>
      <w:r>
        <w:t>_disciplina</w:t>
      </w:r>
      <w:r>
        <w:t>:</w:t>
      </w:r>
    </w:p>
    <w:p w14:paraId="5949E99C" w14:textId="6434083A" w:rsidR="00BE55ED" w:rsidRDefault="00BE55ED" w:rsidP="00BE55ED">
      <w:pPr>
        <w:jc w:val="center"/>
      </w:pPr>
      <w:r>
        <w:rPr>
          <w:noProof/>
        </w:rPr>
        <w:drawing>
          <wp:inline distT="0" distB="0" distL="0" distR="0" wp14:anchorId="381283F7" wp14:editId="5F8FBE56">
            <wp:extent cx="6482055" cy="1555668"/>
            <wp:effectExtent l="0" t="0" r="0" b="698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7" t="40362" r="27811" b="40571"/>
                    <a:stretch/>
                  </pic:blipFill>
                  <pic:spPr bwMode="auto">
                    <a:xfrm>
                      <a:off x="0" y="0"/>
                      <a:ext cx="6640114" cy="1593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9F4A10" w14:textId="77777777" w:rsidR="00BE55ED" w:rsidRDefault="00BE55ED" w:rsidP="00BE55ED">
      <w:pPr>
        <w:pStyle w:val="Ttulo2"/>
      </w:pPr>
      <w:r>
        <w:t>Entidade Telefones_aluno:</w:t>
      </w:r>
    </w:p>
    <w:p w14:paraId="4D6A99F7" w14:textId="63277B73" w:rsidR="00BE55ED" w:rsidRDefault="00BE55ED" w:rsidP="00BE55ED">
      <w:r>
        <w:rPr>
          <w:noProof/>
        </w:rPr>
        <w:drawing>
          <wp:inline distT="0" distB="0" distL="0" distR="0" wp14:anchorId="7CB7CA28" wp14:editId="7FB5A6FE">
            <wp:extent cx="6645910" cy="2346325"/>
            <wp:effectExtent l="0" t="0" r="254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17" t="35921" r="27453" b="35799"/>
                    <a:stretch/>
                  </pic:blipFill>
                  <pic:spPr bwMode="auto">
                    <a:xfrm>
                      <a:off x="0" y="0"/>
                      <a:ext cx="6645910" cy="234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C7A455" w14:textId="0E943723" w:rsidR="00BE55ED" w:rsidRDefault="00BE55ED" w:rsidP="00BE55ED">
      <w:pPr>
        <w:pStyle w:val="Ttulo2"/>
      </w:pPr>
      <w:r>
        <w:t xml:space="preserve">Entidade </w:t>
      </w:r>
      <w:r>
        <w:t>Tipo_t</w:t>
      </w:r>
      <w:r>
        <w:t>elefone:</w:t>
      </w:r>
    </w:p>
    <w:p w14:paraId="32D9CAEC" w14:textId="78AB256C" w:rsidR="00BE55ED" w:rsidRDefault="00BE55ED" w:rsidP="00BE55ED">
      <w:pPr>
        <w:jc w:val="center"/>
      </w:pPr>
      <w:r>
        <w:rPr>
          <w:noProof/>
        </w:rPr>
        <w:drawing>
          <wp:inline distT="0" distB="0" distL="0" distR="0" wp14:anchorId="7F4AA9DA" wp14:editId="34968C61">
            <wp:extent cx="6832184" cy="1543793"/>
            <wp:effectExtent l="0" t="0" r="6985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547" t="40993" r="27371" b="40890"/>
                    <a:stretch/>
                  </pic:blipFill>
                  <pic:spPr bwMode="auto">
                    <a:xfrm>
                      <a:off x="0" y="0"/>
                      <a:ext cx="6913390" cy="1562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8FFF2C" w14:textId="77777777" w:rsidR="00BE55ED" w:rsidRDefault="00BE55ED" w:rsidP="00BE55ED">
      <w:pPr>
        <w:jc w:val="center"/>
      </w:pPr>
    </w:p>
    <w:p w14:paraId="3AA3ACEA" w14:textId="77777777" w:rsidR="00BE55ED" w:rsidRPr="0081573D" w:rsidRDefault="00BE55ED" w:rsidP="00BE55ED">
      <w:pPr>
        <w:jc w:val="center"/>
      </w:pPr>
    </w:p>
    <w:sectPr w:rsidR="00BE55ED" w:rsidRPr="0081573D" w:rsidSect="002E2E04">
      <w:pgSz w:w="11906" w:h="16838" w:code="9"/>
      <w:pgMar w:top="641" w:right="720" w:bottom="284" w:left="720" w:header="709" w:footer="28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9F77C2" w14:textId="77777777" w:rsidR="009D5A94" w:rsidRDefault="009D5A94" w:rsidP="001D6100">
      <w:r>
        <w:separator/>
      </w:r>
    </w:p>
  </w:endnote>
  <w:endnote w:type="continuationSeparator" w:id="0">
    <w:p w14:paraId="5014B877" w14:textId="77777777" w:rsidR="009D5A94" w:rsidRDefault="009D5A94" w:rsidP="001D610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charset w:val="00"/>
    <w:family w:val="swiss"/>
    <w:pitch w:val="variable"/>
    <w:sig w:usb0="00000287" w:usb1="00000000" w:usb2="00000000" w:usb3="00000000" w:csb0="0000009F" w:csb1="00000000"/>
  </w:font>
  <w:font w:name="Franklin Gothic Demi"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27602125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3A66E77" w14:textId="3560AD0E" w:rsidR="005D14FC" w:rsidRDefault="00000000">
        <w:pPr>
          <w:pStyle w:val="Rodap"/>
        </w:pP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7092F91" w14:textId="77777777" w:rsidR="009D5A94" w:rsidRDefault="009D5A94" w:rsidP="001D6100">
      <w:r>
        <w:separator/>
      </w:r>
    </w:p>
  </w:footnote>
  <w:footnote w:type="continuationSeparator" w:id="0">
    <w:p w14:paraId="129D9DA9" w14:textId="77777777" w:rsidR="009D5A94" w:rsidRDefault="009D5A94" w:rsidP="001D610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18D14582"/>
    <w:multiLevelType w:val="hybridMultilevel"/>
    <w:tmpl w:val="33CC72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400D17"/>
    <w:multiLevelType w:val="multilevel"/>
    <w:tmpl w:val="9CB8C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697203C"/>
    <w:multiLevelType w:val="multilevel"/>
    <w:tmpl w:val="CC8CB8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28C537DD"/>
    <w:multiLevelType w:val="hybridMultilevel"/>
    <w:tmpl w:val="7FC08D1A"/>
    <w:lvl w:ilvl="0" w:tplc="0416000F">
      <w:start w:val="5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140413"/>
    <w:multiLevelType w:val="multilevel"/>
    <w:tmpl w:val="079671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0C05720"/>
    <w:multiLevelType w:val="multilevel"/>
    <w:tmpl w:val="7A4AF6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C5F7D65"/>
    <w:multiLevelType w:val="multilevel"/>
    <w:tmpl w:val="9CFC02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7B6101FD"/>
    <w:multiLevelType w:val="hybridMultilevel"/>
    <w:tmpl w:val="D0B4102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E333F62"/>
    <w:multiLevelType w:val="multilevel"/>
    <w:tmpl w:val="865843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762453253">
    <w:abstractNumId w:val="1"/>
  </w:num>
  <w:num w:numId="2" w16cid:durableId="358820837">
    <w:abstractNumId w:val="0"/>
  </w:num>
  <w:num w:numId="3" w16cid:durableId="1361122741">
    <w:abstractNumId w:val="8"/>
  </w:num>
  <w:num w:numId="4" w16cid:durableId="368259050">
    <w:abstractNumId w:val="5"/>
  </w:num>
  <w:num w:numId="5" w16cid:durableId="217323050">
    <w:abstractNumId w:val="2"/>
  </w:num>
  <w:num w:numId="6" w16cid:durableId="2095127838">
    <w:abstractNumId w:val="9"/>
  </w:num>
  <w:num w:numId="7" w16cid:durableId="1067342989">
    <w:abstractNumId w:val="6"/>
  </w:num>
  <w:num w:numId="8" w16cid:durableId="771317500">
    <w:abstractNumId w:val="7"/>
  </w:num>
  <w:num w:numId="9" w16cid:durableId="707923198">
    <w:abstractNumId w:val="3"/>
  </w:num>
  <w:num w:numId="10" w16cid:durableId="213944677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3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13F16"/>
    <w:rsid w:val="00003337"/>
    <w:rsid w:val="00004669"/>
    <w:rsid w:val="000144C2"/>
    <w:rsid w:val="000328A4"/>
    <w:rsid w:val="00037CA5"/>
    <w:rsid w:val="00053882"/>
    <w:rsid w:val="00056380"/>
    <w:rsid w:val="00060922"/>
    <w:rsid w:val="00060FE8"/>
    <w:rsid w:val="00080369"/>
    <w:rsid w:val="00082250"/>
    <w:rsid w:val="0008539C"/>
    <w:rsid w:val="00085B31"/>
    <w:rsid w:val="00087677"/>
    <w:rsid w:val="000943EA"/>
    <w:rsid w:val="000975AD"/>
    <w:rsid w:val="00097B64"/>
    <w:rsid w:val="000A06A1"/>
    <w:rsid w:val="000A0DED"/>
    <w:rsid w:val="000A4637"/>
    <w:rsid w:val="000A78A6"/>
    <w:rsid w:val="000B7BB9"/>
    <w:rsid w:val="000C0C56"/>
    <w:rsid w:val="000C65C2"/>
    <w:rsid w:val="000D2E0B"/>
    <w:rsid w:val="000D719D"/>
    <w:rsid w:val="000F3981"/>
    <w:rsid w:val="00110747"/>
    <w:rsid w:val="001238A9"/>
    <w:rsid w:val="001367A1"/>
    <w:rsid w:val="00141E0B"/>
    <w:rsid w:val="00145CDF"/>
    <w:rsid w:val="00147278"/>
    <w:rsid w:val="00160BA0"/>
    <w:rsid w:val="001624A1"/>
    <w:rsid w:val="00173DDF"/>
    <w:rsid w:val="00196839"/>
    <w:rsid w:val="001A1B0F"/>
    <w:rsid w:val="001B557E"/>
    <w:rsid w:val="001C3750"/>
    <w:rsid w:val="001D333E"/>
    <w:rsid w:val="001D6100"/>
    <w:rsid w:val="001F0719"/>
    <w:rsid w:val="001F4D45"/>
    <w:rsid w:val="001F70E8"/>
    <w:rsid w:val="001F7410"/>
    <w:rsid w:val="001F7E5A"/>
    <w:rsid w:val="00215D82"/>
    <w:rsid w:val="00216DC3"/>
    <w:rsid w:val="002241FA"/>
    <w:rsid w:val="00227F46"/>
    <w:rsid w:val="00234F18"/>
    <w:rsid w:val="00235CED"/>
    <w:rsid w:val="002421BC"/>
    <w:rsid w:val="002466F5"/>
    <w:rsid w:val="0024674C"/>
    <w:rsid w:val="0024712D"/>
    <w:rsid w:val="00254883"/>
    <w:rsid w:val="00257F15"/>
    <w:rsid w:val="00260CDA"/>
    <w:rsid w:val="00264020"/>
    <w:rsid w:val="00266EB1"/>
    <w:rsid w:val="0026762F"/>
    <w:rsid w:val="00285D45"/>
    <w:rsid w:val="002872D4"/>
    <w:rsid w:val="0029255E"/>
    <w:rsid w:val="00292763"/>
    <w:rsid w:val="002932D4"/>
    <w:rsid w:val="002D51DF"/>
    <w:rsid w:val="002E2E04"/>
    <w:rsid w:val="002F2DFD"/>
    <w:rsid w:val="002F3974"/>
    <w:rsid w:val="002F66CC"/>
    <w:rsid w:val="003010D2"/>
    <w:rsid w:val="00340833"/>
    <w:rsid w:val="00343A06"/>
    <w:rsid w:val="0037144C"/>
    <w:rsid w:val="0037442A"/>
    <w:rsid w:val="003746D2"/>
    <w:rsid w:val="003924B1"/>
    <w:rsid w:val="003A0B66"/>
    <w:rsid w:val="003A3738"/>
    <w:rsid w:val="003B6242"/>
    <w:rsid w:val="003D7A2D"/>
    <w:rsid w:val="003E115A"/>
    <w:rsid w:val="003F7B71"/>
    <w:rsid w:val="00400EE5"/>
    <w:rsid w:val="004121B6"/>
    <w:rsid w:val="00413E93"/>
    <w:rsid w:val="00414D6A"/>
    <w:rsid w:val="00416701"/>
    <w:rsid w:val="00422B3E"/>
    <w:rsid w:val="00424887"/>
    <w:rsid w:val="0044226E"/>
    <w:rsid w:val="00442413"/>
    <w:rsid w:val="004460B5"/>
    <w:rsid w:val="00446543"/>
    <w:rsid w:val="004565BD"/>
    <w:rsid w:val="00484589"/>
    <w:rsid w:val="00485452"/>
    <w:rsid w:val="00492BA2"/>
    <w:rsid w:val="00497892"/>
    <w:rsid w:val="004A11D9"/>
    <w:rsid w:val="004A14D7"/>
    <w:rsid w:val="004A330F"/>
    <w:rsid w:val="004B1CE7"/>
    <w:rsid w:val="004B1F38"/>
    <w:rsid w:val="004B76EF"/>
    <w:rsid w:val="004C0ECD"/>
    <w:rsid w:val="004D0244"/>
    <w:rsid w:val="004D2785"/>
    <w:rsid w:val="004E2B50"/>
    <w:rsid w:val="004E4E8E"/>
    <w:rsid w:val="004E6DD6"/>
    <w:rsid w:val="004F0666"/>
    <w:rsid w:val="004F49D8"/>
    <w:rsid w:val="004F6412"/>
    <w:rsid w:val="004F6C87"/>
    <w:rsid w:val="00505B99"/>
    <w:rsid w:val="00506CE1"/>
    <w:rsid w:val="005122D9"/>
    <w:rsid w:val="00513C62"/>
    <w:rsid w:val="00525303"/>
    <w:rsid w:val="00526680"/>
    <w:rsid w:val="00541560"/>
    <w:rsid w:val="00567C8C"/>
    <w:rsid w:val="00576571"/>
    <w:rsid w:val="00594B05"/>
    <w:rsid w:val="00594F0E"/>
    <w:rsid w:val="00597681"/>
    <w:rsid w:val="005A182D"/>
    <w:rsid w:val="005A57C7"/>
    <w:rsid w:val="005A7A4F"/>
    <w:rsid w:val="005C35F4"/>
    <w:rsid w:val="005C38FE"/>
    <w:rsid w:val="005C684A"/>
    <w:rsid w:val="005D14FC"/>
    <w:rsid w:val="005E152A"/>
    <w:rsid w:val="005E752E"/>
    <w:rsid w:val="005F31C1"/>
    <w:rsid w:val="005F3AB0"/>
    <w:rsid w:val="0060774D"/>
    <w:rsid w:val="00615348"/>
    <w:rsid w:val="00616C96"/>
    <w:rsid w:val="00622B1B"/>
    <w:rsid w:val="00633A86"/>
    <w:rsid w:val="00640AC5"/>
    <w:rsid w:val="00645773"/>
    <w:rsid w:val="00650B11"/>
    <w:rsid w:val="00663830"/>
    <w:rsid w:val="00665417"/>
    <w:rsid w:val="00666BF4"/>
    <w:rsid w:val="00681D9A"/>
    <w:rsid w:val="00692B40"/>
    <w:rsid w:val="00692BEE"/>
    <w:rsid w:val="00693724"/>
    <w:rsid w:val="006A5C03"/>
    <w:rsid w:val="006A5D7F"/>
    <w:rsid w:val="006A6D66"/>
    <w:rsid w:val="006B498E"/>
    <w:rsid w:val="006B6825"/>
    <w:rsid w:val="006C30F5"/>
    <w:rsid w:val="006C3507"/>
    <w:rsid w:val="006C60E6"/>
    <w:rsid w:val="006D088C"/>
    <w:rsid w:val="006F4BD3"/>
    <w:rsid w:val="007127AA"/>
    <w:rsid w:val="00721089"/>
    <w:rsid w:val="007246A9"/>
    <w:rsid w:val="007343BB"/>
    <w:rsid w:val="00752BF7"/>
    <w:rsid w:val="007700C3"/>
    <w:rsid w:val="0078163A"/>
    <w:rsid w:val="00783E38"/>
    <w:rsid w:val="00794584"/>
    <w:rsid w:val="007A7D5B"/>
    <w:rsid w:val="007C0DC4"/>
    <w:rsid w:val="007D2AC9"/>
    <w:rsid w:val="007E0595"/>
    <w:rsid w:val="007E0916"/>
    <w:rsid w:val="007E75BF"/>
    <w:rsid w:val="007F3A5F"/>
    <w:rsid w:val="007F60FD"/>
    <w:rsid w:val="008046C5"/>
    <w:rsid w:val="0081573D"/>
    <w:rsid w:val="008204B6"/>
    <w:rsid w:val="00827A68"/>
    <w:rsid w:val="00831F6E"/>
    <w:rsid w:val="0085174C"/>
    <w:rsid w:val="008531B3"/>
    <w:rsid w:val="00857021"/>
    <w:rsid w:val="008576F7"/>
    <w:rsid w:val="008609C8"/>
    <w:rsid w:val="00896D4B"/>
    <w:rsid w:val="00896FC8"/>
    <w:rsid w:val="008A6E72"/>
    <w:rsid w:val="008B2D7D"/>
    <w:rsid w:val="008C053E"/>
    <w:rsid w:val="008D5E3D"/>
    <w:rsid w:val="008E1844"/>
    <w:rsid w:val="008E3443"/>
    <w:rsid w:val="008E573F"/>
    <w:rsid w:val="008E57CD"/>
    <w:rsid w:val="008F482E"/>
    <w:rsid w:val="0092692E"/>
    <w:rsid w:val="009415F4"/>
    <w:rsid w:val="00945B87"/>
    <w:rsid w:val="00946B83"/>
    <w:rsid w:val="0095632B"/>
    <w:rsid w:val="00972434"/>
    <w:rsid w:val="0097477F"/>
    <w:rsid w:val="00976BD2"/>
    <w:rsid w:val="0099064B"/>
    <w:rsid w:val="00994E13"/>
    <w:rsid w:val="009A38E6"/>
    <w:rsid w:val="009B62FE"/>
    <w:rsid w:val="009C108E"/>
    <w:rsid w:val="009C1126"/>
    <w:rsid w:val="009D1A70"/>
    <w:rsid w:val="009D5A94"/>
    <w:rsid w:val="009D5B30"/>
    <w:rsid w:val="009E41C2"/>
    <w:rsid w:val="009F0A19"/>
    <w:rsid w:val="009F26CE"/>
    <w:rsid w:val="00A05D5E"/>
    <w:rsid w:val="00A0654C"/>
    <w:rsid w:val="00A12506"/>
    <w:rsid w:val="00A22B69"/>
    <w:rsid w:val="00A31C45"/>
    <w:rsid w:val="00A320B2"/>
    <w:rsid w:val="00A40063"/>
    <w:rsid w:val="00A40213"/>
    <w:rsid w:val="00A665BC"/>
    <w:rsid w:val="00A83BA2"/>
    <w:rsid w:val="00A870C2"/>
    <w:rsid w:val="00A9283F"/>
    <w:rsid w:val="00A951C7"/>
    <w:rsid w:val="00AA059E"/>
    <w:rsid w:val="00AA2B84"/>
    <w:rsid w:val="00AA69D0"/>
    <w:rsid w:val="00AC3228"/>
    <w:rsid w:val="00AD1D41"/>
    <w:rsid w:val="00AD760D"/>
    <w:rsid w:val="00B13F16"/>
    <w:rsid w:val="00B1646D"/>
    <w:rsid w:val="00B203E4"/>
    <w:rsid w:val="00B31D71"/>
    <w:rsid w:val="00B479D3"/>
    <w:rsid w:val="00B61C00"/>
    <w:rsid w:val="00B74F01"/>
    <w:rsid w:val="00B87435"/>
    <w:rsid w:val="00B878D9"/>
    <w:rsid w:val="00B92E88"/>
    <w:rsid w:val="00B93BF0"/>
    <w:rsid w:val="00B943F9"/>
    <w:rsid w:val="00BA5FF0"/>
    <w:rsid w:val="00BA6C80"/>
    <w:rsid w:val="00BB1A78"/>
    <w:rsid w:val="00BC268E"/>
    <w:rsid w:val="00BD0AF4"/>
    <w:rsid w:val="00BD5E90"/>
    <w:rsid w:val="00BE0DD3"/>
    <w:rsid w:val="00BE33C9"/>
    <w:rsid w:val="00BE55ED"/>
    <w:rsid w:val="00BE5602"/>
    <w:rsid w:val="00BE764F"/>
    <w:rsid w:val="00BF0358"/>
    <w:rsid w:val="00BF1870"/>
    <w:rsid w:val="00C02739"/>
    <w:rsid w:val="00C03328"/>
    <w:rsid w:val="00C051E7"/>
    <w:rsid w:val="00C07DC5"/>
    <w:rsid w:val="00C2411D"/>
    <w:rsid w:val="00C27CAD"/>
    <w:rsid w:val="00C34BBF"/>
    <w:rsid w:val="00C40C75"/>
    <w:rsid w:val="00C411FE"/>
    <w:rsid w:val="00C4659A"/>
    <w:rsid w:val="00C5195D"/>
    <w:rsid w:val="00C6279E"/>
    <w:rsid w:val="00C757E4"/>
    <w:rsid w:val="00C76822"/>
    <w:rsid w:val="00C94B8D"/>
    <w:rsid w:val="00C962C9"/>
    <w:rsid w:val="00CA518E"/>
    <w:rsid w:val="00CB2D02"/>
    <w:rsid w:val="00CB4740"/>
    <w:rsid w:val="00CB7459"/>
    <w:rsid w:val="00CC28A3"/>
    <w:rsid w:val="00CC76A2"/>
    <w:rsid w:val="00CD05DA"/>
    <w:rsid w:val="00CD4C9D"/>
    <w:rsid w:val="00CD6F89"/>
    <w:rsid w:val="00CE0694"/>
    <w:rsid w:val="00CE79FB"/>
    <w:rsid w:val="00D12407"/>
    <w:rsid w:val="00D31E6C"/>
    <w:rsid w:val="00D32761"/>
    <w:rsid w:val="00D40645"/>
    <w:rsid w:val="00D55632"/>
    <w:rsid w:val="00D60FC6"/>
    <w:rsid w:val="00D62E75"/>
    <w:rsid w:val="00D72150"/>
    <w:rsid w:val="00D75E21"/>
    <w:rsid w:val="00D8090B"/>
    <w:rsid w:val="00D831CA"/>
    <w:rsid w:val="00D92683"/>
    <w:rsid w:val="00D96065"/>
    <w:rsid w:val="00DB709E"/>
    <w:rsid w:val="00DC413B"/>
    <w:rsid w:val="00DC59CF"/>
    <w:rsid w:val="00DE02EC"/>
    <w:rsid w:val="00DE4C49"/>
    <w:rsid w:val="00DE638A"/>
    <w:rsid w:val="00DF2D08"/>
    <w:rsid w:val="00DF4B6A"/>
    <w:rsid w:val="00E07642"/>
    <w:rsid w:val="00E10428"/>
    <w:rsid w:val="00E236F1"/>
    <w:rsid w:val="00E3165F"/>
    <w:rsid w:val="00E31787"/>
    <w:rsid w:val="00E31A2A"/>
    <w:rsid w:val="00E31D48"/>
    <w:rsid w:val="00E42D9C"/>
    <w:rsid w:val="00E57E86"/>
    <w:rsid w:val="00E719B2"/>
    <w:rsid w:val="00E75770"/>
    <w:rsid w:val="00E82A80"/>
    <w:rsid w:val="00E872FA"/>
    <w:rsid w:val="00E92734"/>
    <w:rsid w:val="00EB5752"/>
    <w:rsid w:val="00EB6985"/>
    <w:rsid w:val="00F03B30"/>
    <w:rsid w:val="00F1130A"/>
    <w:rsid w:val="00F27CF2"/>
    <w:rsid w:val="00F3032E"/>
    <w:rsid w:val="00F335D4"/>
    <w:rsid w:val="00F34E58"/>
    <w:rsid w:val="00F410FC"/>
    <w:rsid w:val="00F444C7"/>
    <w:rsid w:val="00F678B6"/>
    <w:rsid w:val="00F8488A"/>
    <w:rsid w:val="00F92871"/>
    <w:rsid w:val="00F97FD6"/>
    <w:rsid w:val="00FB2D6E"/>
    <w:rsid w:val="00FC7870"/>
    <w:rsid w:val="00FD55E8"/>
    <w:rsid w:val="00FD59F4"/>
    <w:rsid w:val="00FD7C22"/>
    <w:rsid w:val="00FD7CA0"/>
    <w:rsid w:val="00FE09F4"/>
    <w:rsid w:val="00FE36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9A65AC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/>
    <w:lsdException w:name="heading 4" w:semiHidden="1" w:uiPriority="9" w:qFormat="1"/>
    <w:lsdException w:name="heading 5" w:semiHidden="1" w:uiPriority="9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/>
    <w:lsdException w:name="footer" w:semiHidden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 w:unhideWhenUsed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9"/>
    <w:qFormat/>
    <w:rsid w:val="00E872FA"/>
    <w:pPr>
      <w:spacing w:line="480" w:lineRule="auto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2"/>
    <w:qFormat/>
    <w:rsid w:val="008D5E3D"/>
    <w:pPr>
      <w:spacing w:before="90" w:after="360" w:line="240" w:lineRule="auto"/>
      <w:ind w:left="11" w:right="-11"/>
      <w:outlineLvl w:val="0"/>
    </w:pPr>
    <w:rPr>
      <w:rFonts w:asciiTheme="majorHAnsi" w:hAnsiTheme="majorHAnsi"/>
      <w:caps/>
      <w:color w:val="4354A2" w:themeColor="accent1"/>
      <w:sz w:val="56"/>
      <w:szCs w:val="28"/>
    </w:rPr>
  </w:style>
  <w:style w:type="paragraph" w:styleId="Ttulo2">
    <w:name w:val="heading 2"/>
    <w:aliases w:val="Index"/>
    <w:basedOn w:val="Normal"/>
    <w:next w:val="Normal"/>
    <w:link w:val="Ttulo2Char"/>
    <w:uiPriority w:val="1"/>
    <w:qFormat/>
    <w:rsid w:val="000D719D"/>
    <w:pPr>
      <w:ind w:left="15"/>
      <w:jc w:val="both"/>
      <w:textAlignment w:val="baseline"/>
      <w:outlineLvl w:val="1"/>
    </w:pPr>
    <w:rPr>
      <w:rFonts w:ascii="Franklin Gothic Book" w:eastAsia="Franklin Gothic Book" w:hAnsi="Franklin Gothic Book" w:cs="Segoe UI"/>
      <w:color w:val="4354A2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2"/>
    <w:semiHidden/>
    <w:rsid w:val="006B498E"/>
    <w:pPr>
      <w:spacing w:before="23"/>
      <w:jc w:val="center"/>
      <w:outlineLvl w:val="2"/>
    </w:pPr>
    <w:rPr>
      <w:rFonts w:ascii="Gill Sans MT" w:hAnsi="Gill Sans MT"/>
      <w:b/>
      <w:color w:val="4354A2" w:themeColor="accent1"/>
      <w:spacing w:val="4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78163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lementoGrficodencora">
    <w:name w:val="Elemento Gráfico de Âncora"/>
    <w:basedOn w:val="Normal"/>
    <w:uiPriority w:val="10"/>
    <w:semiHidden/>
    <w:rsid w:val="0078163A"/>
    <w:rPr>
      <w:sz w:val="10"/>
    </w:rPr>
  </w:style>
  <w:style w:type="paragraph" w:styleId="Commarcadores">
    <w:name w:val="List Bullet"/>
    <w:basedOn w:val="Normal"/>
    <w:uiPriority w:val="99"/>
    <w:rsid w:val="008D5E3D"/>
    <w:pPr>
      <w:numPr>
        <w:numId w:val="2"/>
      </w:numPr>
      <w:ind w:left="697" w:hanging="357"/>
      <w:contextualSpacing/>
    </w:pPr>
  </w:style>
  <w:style w:type="paragraph" w:customStyle="1" w:styleId="CorpodoTexto">
    <w:name w:val="Corpo do Texto"/>
    <w:basedOn w:val="Corpodetexto"/>
    <w:link w:val="CaracteredeCorpodeTexto"/>
    <w:uiPriority w:val="7"/>
    <w:semiHidden/>
    <w:rsid w:val="007D2AC9"/>
    <w:pPr>
      <w:widowControl w:val="0"/>
      <w:autoSpaceDE w:val="0"/>
      <w:autoSpaceDN w:val="0"/>
      <w:spacing w:before="7" w:after="0" w:line="268" w:lineRule="auto"/>
      <w:ind w:left="20" w:right="-13"/>
    </w:pPr>
    <w:rPr>
      <w:rFonts w:eastAsia="Franklin Gothic Book" w:cs="Franklin Gothic Book"/>
      <w:color w:val="4354A2" w:themeColor="accent1"/>
      <w:szCs w:val="22"/>
      <w:lang w:bidi="en-US"/>
    </w:rPr>
  </w:style>
  <w:style w:type="character" w:customStyle="1" w:styleId="CaracteredeCorpodeTexto">
    <w:name w:val="Caractere de Corpo de Texto"/>
    <w:basedOn w:val="CorpodetextoChar"/>
    <w:link w:val="CorpodoTexto"/>
    <w:uiPriority w:val="7"/>
    <w:semiHidden/>
    <w:rsid w:val="00946B83"/>
    <w:rPr>
      <w:rFonts w:eastAsia="Franklin Gothic Book" w:cs="Franklin Gothic Book"/>
      <w:color w:val="4354A2" w:themeColor="accent1"/>
      <w:sz w:val="20"/>
      <w:szCs w:val="22"/>
      <w:lang w:bidi="en-US"/>
    </w:rPr>
  </w:style>
  <w:style w:type="paragraph" w:styleId="Corpodetexto">
    <w:name w:val="Body Text"/>
    <w:basedOn w:val="Normal"/>
    <w:link w:val="CorpodetextoChar"/>
    <w:uiPriority w:val="99"/>
    <w:semiHidden/>
    <w:rsid w:val="00A40213"/>
    <w:pPr>
      <w:spacing w:after="120"/>
    </w:pPr>
  </w:style>
  <w:style w:type="character" w:customStyle="1" w:styleId="CorpodetextoChar">
    <w:name w:val="Corpo de texto Char"/>
    <w:basedOn w:val="Fontepargpadro"/>
    <w:link w:val="Corpodetexto"/>
    <w:uiPriority w:val="99"/>
    <w:semiHidden/>
    <w:rsid w:val="008E1844"/>
  </w:style>
  <w:style w:type="paragraph" w:customStyle="1" w:styleId="Subttulo1">
    <w:name w:val="Subtítulo1"/>
    <w:basedOn w:val="Normal"/>
    <w:link w:val="Caracteredesubttulo"/>
    <w:uiPriority w:val="3"/>
    <w:qFormat/>
    <w:rsid w:val="005C684A"/>
    <w:pPr>
      <w:widowControl w:val="0"/>
      <w:autoSpaceDE w:val="0"/>
      <w:autoSpaceDN w:val="0"/>
      <w:spacing w:before="120" w:line="360" w:lineRule="auto"/>
      <w:ind w:left="14"/>
    </w:pPr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character" w:customStyle="1" w:styleId="Caracteredesubttulo">
    <w:name w:val="Caractere de subtítulo"/>
    <w:basedOn w:val="Fontepargpadro"/>
    <w:link w:val="Subttulo1"/>
    <w:uiPriority w:val="3"/>
    <w:rsid w:val="00946B83"/>
    <w:rPr>
      <w:rFonts w:ascii="Franklin Gothic Demi" w:eastAsia="Franklin Gothic Book" w:hAnsi="Franklin Gothic Demi" w:cs="Franklin Gothic Book"/>
      <w:bCs/>
      <w:color w:val="4354A2" w:themeColor="accent1"/>
      <w:sz w:val="32"/>
      <w:szCs w:val="22"/>
      <w:lang w:bidi="en-US"/>
    </w:rPr>
  </w:style>
  <w:style w:type="paragraph" w:customStyle="1" w:styleId="Cabealhodatabela">
    <w:name w:val="Cabeçalho da tabela"/>
    <w:basedOn w:val="Normal"/>
    <w:link w:val="Caracteredecabealhodatabela"/>
    <w:uiPriority w:val="8"/>
    <w:qFormat/>
    <w:rsid w:val="00E872FA"/>
    <w:pPr>
      <w:widowControl w:val="0"/>
      <w:autoSpaceDE w:val="0"/>
      <w:autoSpaceDN w:val="0"/>
      <w:spacing w:before="20" w:line="254" w:lineRule="auto"/>
      <w:jc w:val="center"/>
    </w:pPr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character" w:customStyle="1" w:styleId="Caracteredecabealhodatabela">
    <w:name w:val="Caractere de cabeçalho da tabela"/>
    <w:basedOn w:val="Fontepargpadro"/>
    <w:link w:val="Cabealhodatabela"/>
    <w:uiPriority w:val="8"/>
    <w:rsid w:val="00E872FA"/>
    <w:rPr>
      <w:rFonts w:ascii="Franklin Gothic Demi" w:eastAsia="Franklin Gothic Book" w:hAnsi="Franklin Gothic Book" w:cs="Franklin Gothic Book"/>
      <w:bCs/>
      <w:color w:val="4455A2"/>
      <w:sz w:val="22"/>
      <w:szCs w:val="22"/>
      <w:lang w:bidi="en-US"/>
    </w:rPr>
  </w:style>
  <w:style w:type="paragraph" w:customStyle="1" w:styleId="Informaesdaimagem">
    <w:name w:val="Informações da imagem"/>
    <w:basedOn w:val="Normal"/>
    <w:uiPriority w:val="8"/>
    <w:rsid w:val="00BC268E"/>
    <w:rPr>
      <w:rFonts w:ascii="Franklin Gothic Book" w:hAnsi="Franklin Gothic Book"/>
      <w:bCs/>
      <w:color w:val="4354A2" w:themeColor="accent1"/>
      <w:sz w:val="22"/>
    </w:rPr>
  </w:style>
  <w:style w:type="character" w:customStyle="1" w:styleId="Ttulo1Char">
    <w:name w:val="Título 1 Char"/>
    <w:basedOn w:val="Fontepargpadro"/>
    <w:link w:val="Ttulo1"/>
    <w:uiPriority w:val="2"/>
    <w:rsid w:val="00946B83"/>
    <w:rPr>
      <w:rFonts w:asciiTheme="majorHAnsi" w:hAnsiTheme="majorHAnsi"/>
      <w:caps/>
      <w:color w:val="4354A2" w:themeColor="accent1"/>
      <w:sz w:val="56"/>
      <w:szCs w:val="28"/>
    </w:rPr>
  </w:style>
  <w:style w:type="character" w:customStyle="1" w:styleId="Ttulo2Char">
    <w:name w:val="Título 2 Char"/>
    <w:aliases w:val="Index Char"/>
    <w:basedOn w:val="Fontepargpadro"/>
    <w:link w:val="Ttulo2"/>
    <w:uiPriority w:val="1"/>
    <w:rsid w:val="00E07642"/>
    <w:rPr>
      <w:rFonts w:ascii="Franklin Gothic Book" w:eastAsia="Franklin Gothic Book" w:hAnsi="Franklin Gothic Book" w:cs="Segoe UI"/>
      <w:color w:val="4354A2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2"/>
    <w:semiHidden/>
    <w:rsid w:val="00946B83"/>
    <w:rPr>
      <w:rFonts w:ascii="Gill Sans MT" w:hAnsi="Gill Sans MT"/>
      <w:b/>
      <w:color w:val="4354A2" w:themeColor="accent1"/>
      <w:spacing w:val="40"/>
      <w:sz w:val="20"/>
    </w:rPr>
  </w:style>
  <w:style w:type="character" w:styleId="TextodoEspaoReservado">
    <w:name w:val="Placeholder Text"/>
    <w:basedOn w:val="Fontepargpadro"/>
    <w:uiPriority w:val="99"/>
    <w:semiHidden/>
    <w:rsid w:val="008E1844"/>
    <w:rPr>
      <w:color w:val="808080"/>
    </w:rPr>
  </w:style>
  <w:style w:type="paragraph" w:styleId="Rodap">
    <w:name w:val="footer"/>
    <w:basedOn w:val="Normal"/>
    <w:link w:val="RodapChar"/>
    <w:uiPriority w:val="99"/>
    <w:rsid w:val="001D6100"/>
    <w:pPr>
      <w:tabs>
        <w:tab w:val="center" w:pos="4677"/>
        <w:tab w:val="right" w:pos="9355"/>
      </w:tabs>
    </w:pPr>
  </w:style>
  <w:style w:type="character" w:customStyle="1" w:styleId="RodapChar">
    <w:name w:val="Rodapé Char"/>
    <w:basedOn w:val="Fontepargpadro"/>
    <w:link w:val="Rodap"/>
    <w:uiPriority w:val="99"/>
    <w:rsid w:val="001D6100"/>
  </w:style>
  <w:style w:type="paragraph" w:styleId="NormalWeb">
    <w:name w:val="Normal (Web)"/>
    <w:basedOn w:val="Normal"/>
    <w:uiPriority w:val="99"/>
    <w:semiHidden/>
    <w:rsid w:val="003E115A"/>
    <w:rPr>
      <w:rFonts w:ascii="Times New Roman" w:hAnsi="Times New Roman" w:cs="Times New Roman"/>
      <w:sz w:val="24"/>
    </w:rPr>
  </w:style>
  <w:style w:type="paragraph" w:styleId="Legenda">
    <w:name w:val="caption"/>
    <w:basedOn w:val="Normal"/>
    <w:next w:val="Normal"/>
    <w:uiPriority w:val="35"/>
    <w:semiHidden/>
    <w:qFormat/>
    <w:rsid w:val="00D62E75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PargrafodaLista">
    <w:name w:val="List Paragraph"/>
    <w:basedOn w:val="Normal"/>
    <w:uiPriority w:val="34"/>
    <w:semiHidden/>
    <w:qFormat/>
    <w:rsid w:val="00D60FC6"/>
    <w:pPr>
      <w:ind w:left="720"/>
      <w:contextualSpacing/>
    </w:pPr>
  </w:style>
  <w:style w:type="paragraph" w:styleId="Textodebalo">
    <w:name w:val="Balloon Text"/>
    <w:basedOn w:val="Normal"/>
    <w:link w:val="TextodebaloChar"/>
    <w:uiPriority w:val="99"/>
    <w:semiHidden/>
    <w:unhideWhenUsed/>
    <w:rsid w:val="00AA059E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A059E"/>
    <w:rPr>
      <w:rFonts w:ascii="Times New Roman" w:hAnsi="Times New Roman" w:cs="Times New Roman"/>
      <w:sz w:val="18"/>
      <w:szCs w:val="18"/>
    </w:rPr>
  </w:style>
  <w:style w:type="paragraph" w:styleId="Ttulo">
    <w:name w:val="Title"/>
    <w:basedOn w:val="Normal"/>
    <w:next w:val="Normal"/>
    <w:link w:val="TtuloChar"/>
    <w:qFormat/>
    <w:rsid w:val="007246A9"/>
    <w:pPr>
      <w:spacing w:line="240" w:lineRule="auto"/>
      <w:contextualSpacing/>
    </w:pPr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character" w:customStyle="1" w:styleId="TtuloChar">
    <w:name w:val="Título Char"/>
    <w:basedOn w:val="Fontepargpadro"/>
    <w:link w:val="Ttulo"/>
    <w:rsid w:val="00946B83"/>
    <w:rPr>
      <w:rFonts w:asciiTheme="majorHAnsi" w:eastAsiaTheme="majorEastAsia" w:hAnsiTheme="majorHAnsi" w:cstheme="majorBidi"/>
      <w:b/>
      <w:color w:val="4354A2" w:themeColor="accent1"/>
      <w:spacing w:val="80"/>
      <w:sz w:val="72"/>
      <w:szCs w:val="56"/>
    </w:rPr>
  </w:style>
  <w:style w:type="paragraph" w:customStyle="1" w:styleId="Informaesdacapa">
    <w:name w:val="Informações da capa"/>
    <w:basedOn w:val="Normal"/>
    <w:uiPriority w:val="1"/>
    <w:qFormat/>
    <w:rsid w:val="007246A9"/>
    <w:pPr>
      <w:spacing w:line="240" w:lineRule="auto"/>
      <w:outlineLvl w:val="1"/>
    </w:pPr>
    <w:rPr>
      <w:rFonts w:asciiTheme="majorHAnsi" w:hAnsiTheme="majorHAnsi"/>
      <w:color w:val="4354A2" w:themeColor="accent1"/>
      <w:spacing w:val="30"/>
      <w:sz w:val="24"/>
    </w:rPr>
  </w:style>
  <w:style w:type="paragraph" w:customStyle="1" w:styleId="Sumrio">
    <w:name w:val="Sumário"/>
    <w:basedOn w:val="Normal"/>
    <w:uiPriority w:val="9"/>
    <w:qFormat/>
    <w:rsid w:val="008D5E3D"/>
    <w:rPr>
      <w:color w:val="4354A2" w:themeColor="accent1"/>
      <w:sz w:val="32"/>
    </w:rPr>
  </w:style>
  <w:style w:type="paragraph" w:customStyle="1" w:styleId="Dadosdatabela">
    <w:name w:val="Dados da tabela"/>
    <w:basedOn w:val="Normal"/>
    <w:uiPriority w:val="9"/>
    <w:qFormat/>
    <w:rsid w:val="00E872FA"/>
    <w:pPr>
      <w:spacing w:line="240" w:lineRule="auto"/>
      <w:jc w:val="center"/>
    </w:pPr>
    <w:rPr>
      <w:color w:val="595959" w:themeColor="text1" w:themeTint="A6"/>
    </w:rPr>
  </w:style>
  <w:style w:type="paragraph" w:customStyle="1" w:styleId="Cabealhodatabelaesquerdo">
    <w:name w:val="Cabeçalho da tabela esquerdo"/>
    <w:basedOn w:val="Cabealhodatabela"/>
    <w:uiPriority w:val="9"/>
    <w:qFormat/>
    <w:rsid w:val="00E872FA"/>
    <w:pPr>
      <w:framePr w:hSpace="180" w:wrap="around" w:vAnchor="text" w:hAnchor="margin" w:y="-9"/>
      <w:jc w:val="left"/>
    </w:pPr>
  </w:style>
  <w:style w:type="paragraph" w:styleId="Cabealho">
    <w:name w:val="header"/>
    <w:basedOn w:val="Normal"/>
    <w:link w:val="CabealhoChar"/>
    <w:uiPriority w:val="99"/>
    <w:semiHidden/>
    <w:rsid w:val="0081573D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semiHidden/>
    <w:rsid w:val="0081573D"/>
    <w:rPr>
      <w:sz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4610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331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74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709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621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8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83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569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501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071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25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36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4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743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7473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485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013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427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313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34" Type="http://schemas.openxmlformats.org/officeDocument/2006/relationships/glossaryDocument" Target="glossary/document.xml"/><Relationship Id="rId7" Type="http://schemas.openxmlformats.org/officeDocument/2006/relationships/webSettings" Target="webSettings.xml"/><Relationship Id="rId12" Type="http://schemas.openxmlformats.org/officeDocument/2006/relationships/footer" Target="footer1.xm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5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media/image1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footnotes" Target="foot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\AppData\Roaming\Microsoft\Templates\Relat&#243;rio%20estudantil%20cl&#225;ssic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69F6C189269249A19222202E4326D519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68E1E64B-5BE3-4C6D-97CE-7259D99CC331}"/>
      </w:docPartPr>
      <w:docPartBody>
        <w:p w:rsidR="00000000" w:rsidRDefault="00000000">
          <w:pPr>
            <w:pStyle w:val="69F6C189269249A19222202E4326D519"/>
          </w:pPr>
          <w:r w:rsidRPr="002E2E04">
            <w:rPr>
              <w:lang w:bidi="pt-BR"/>
            </w:rPr>
            <w:t>/</w:t>
          </w:r>
        </w:p>
      </w:docPartBody>
    </w:docPart>
    <w:docPart>
      <w:docPartPr>
        <w:name w:val="05AC61D3B5E44D1ABCD199D19CF7A8E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5F3B7EF4-3A75-4210-9AAE-0B4829B27E96}"/>
      </w:docPartPr>
      <w:docPartBody>
        <w:p w:rsidR="00000000" w:rsidRDefault="00000000">
          <w:pPr>
            <w:pStyle w:val="05AC61D3B5E44D1ABCD199D19CF7A8E5"/>
          </w:pPr>
          <w:r w:rsidRPr="002E2E04">
            <w:rPr>
              <w:lang w:bidi="pt-BR"/>
            </w:rPr>
            <w:t>SUMÁRIO</w:t>
          </w:r>
        </w:p>
      </w:docPartBody>
    </w:docPart>
    <w:docPart>
      <w:docPartPr>
        <w:name w:val="FBC15D982F5040B69F77EDC13871F77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0B07B11-A752-4334-A5AF-F58DDCBC15D2}"/>
      </w:docPartPr>
      <w:docPartBody>
        <w:p w:rsidR="00000000" w:rsidRDefault="00000000">
          <w:pPr>
            <w:pStyle w:val="FBC15D982F5040B69F77EDC13871F770"/>
          </w:pPr>
          <w:r w:rsidRPr="002E2E04">
            <w:rPr>
              <w:lang w:bidi="pt-BR"/>
            </w:rPr>
            <w:t>INTRODUÇÃO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Franklin Gothic Book">
    <w:charset w:val="00"/>
    <w:family w:val="swiss"/>
    <w:pitch w:val="variable"/>
    <w:sig w:usb0="00000287" w:usb1="00000000" w:usb2="00000000" w:usb3="00000000" w:csb0="0000009F" w:csb1="00000000"/>
  </w:font>
  <w:font w:name="Franklin Gothic Demi">
    <w:charset w:val="00"/>
    <w:family w:val="swiss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ill Sans MT">
    <w:charset w:val="00"/>
    <w:family w:val="swiss"/>
    <w:pitch w:val="variable"/>
    <w:sig w:usb0="00000003" w:usb1="00000000" w:usb2="00000000" w:usb3="00000000" w:csb0="0000000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B7DAB8AC"/>
    <w:lvl w:ilvl="0">
      <w:start w:val="1"/>
      <w:numFmt w:val="bullet"/>
      <w:pStyle w:val="Commarcadores"/>
      <w:lvlText w:val=""/>
      <w:lvlJc w:val="left"/>
      <w:pPr>
        <w:ind w:left="360" w:hanging="360"/>
      </w:pPr>
      <w:rPr>
        <w:rFonts w:ascii="Symbol" w:hAnsi="Symbol" w:hint="default"/>
      </w:rPr>
    </w:lvl>
  </w:abstractNum>
  <w:num w:numId="1" w16cid:durableId="581724104">
    <w:abstractNumId w:val="0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8419D"/>
    <w:rsid w:val="00485452"/>
    <w:rsid w:val="009841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3EDBC0B6EDF401DB7ED60505A1ECFC0">
    <w:name w:val="93EDBC0B6EDF401DB7ED60505A1ECFC0"/>
  </w:style>
  <w:style w:type="character" w:styleId="TextodoEspaoReservado">
    <w:name w:val="Placeholder Text"/>
    <w:basedOn w:val="Fontepargpadro"/>
    <w:uiPriority w:val="99"/>
    <w:semiHidden/>
    <w:rPr>
      <w:color w:val="808080"/>
    </w:rPr>
  </w:style>
  <w:style w:type="paragraph" w:customStyle="1" w:styleId="DAC566DCE88D4FE491BFAD116D810D28">
    <w:name w:val="DAC566DCE88D4FE491BFAD116D810D28"/>
  </w:style>
  <w:style w:type="paragraph" w:customStyle="1" w:styleId="69F6C189269249A19222202E4326D519">
    <w:name w:val="69F6C189269249A19222202E4326D519"/>
  </w:style>
  <w:style w:type="paragraph" w:customStyle="1" w:styleId="97EDAEC5B157445B9063EE0BC7CFFD95">
    <w:name w:val="97EDAEC5B157445B9063EE0BC7CFFD95"/>
  </w:style>
  <w:style w:type="paragraph" w:customStyle="1" w:styleId="E7C0EF32D523461E9DA88A47F34AE19F">
    <w:name w:val="E7C0EF32D523461E9DA88A47F34AE19F"/>
  </w:style>
  <w:style w:type="paragraph" w:customStyle="1" w:styleId="2306EBB6ECD743D589E5329DA8FE0AD3">
    <w:name w:val="2306EBB6ECD743D589E5329DA8FE0AD3"/>
  </w:style>
  <w:style w:type="paragraph" w:customStyle="1" w:styleId="05AC61D3B5E44D1ABCD199D19CF7A8E5">
    <w:name w:val="05AC61D3B5E44D1ABCD199D19CF7A8E5"/>
  </w:style>
  <w:style w:type="paragraph" w:customStyle="1" w:styleId="Sumrio">
    <w:name w:val="Sumário"/>
    <w:basedOn w:val="Normal"/>
    <w:uiPriority w:val="9"/>
    <w:qFormat/>
    <w:pPr>
      <w:spacing w:after="0" w:line="480" w:lineRule="auto"/>
    </w:pPr>
    <w:rPr>
      <w:rFonts w:eastAsiaTheme="minorHAnsi"/>
      <w:color w:val="156082" w:themeColor="accent1"/>
      <w:kern w:val="0"/>
      <w:sz w:val="32"/>
      <w:lang w:eastAsia="en-US"/>
      <w14:ligatures w14:val="none"/>
    </w:rPr>
  </w:style>
  <w:style w:type="paragraph" w:customStyle="1" w:styleId="9078E2BC1F1B45EAA0BB362864DC4E59">
    <w:name w:val="9078E2BC1F1B45EAA0BB362864DC4E59"/>
  </w:style>
  <w:style w:type="paragraph" w:customStyle="1" w:styleId="FBC15D982F5040B69F77EDC13871F770">
    <w:name w:val="FBC15D982F5040B69F77EDC13871F770"/>
  </w:style>
  <w:style w:type="paragraph" w:customStyle="1" w:styleId="B359A6209BC8484AB9831BB729FB954F">
    <w:name w:val="B359A6209BC8484AB9831BB729FB954F"/>
  </w:style>
  <w:style w:type="paragraph" w:customStyle="1" w:styleId="37EEBE41C6CE417E92D7C2E6A5C78D18">
    <w:name w:val="37EEBE41C6CE417E92D7C2E6A5C78D18"/>
  </w:style>
  <w:style w:type="paragraph" w:customStyle="1" w:styleId="291FF01DFB2B41EC8BD1C322B159D83D">
    <w:name w:val="291FF01DFB2B41EC8BD1C322B159D83D"/>
  </w:style>
  <w:style w:type="paragraph" w:customStyle="1" w:styleId="A20D88B1396F44B7AAC91075143656A3">
    <w:name w:val="A20D88B1396F44B7AAC91075143656A3"/>
  </w:style>
  <w:style w:type="paragraph" w:customStyle="1" w:styleId="D89A563824C74A9B901F5CE0E2EB48BE">
    <w:name w:val="D89A563824C74A9B901F5CE0E2EB48BE"/>
  </w:style>
  <w:style w:type="paragraph" w:customStyle="1" w:styleId="08F93DA5BBD74BF1800B09D71335E67E">
    <w:name w:val="08F93DA5BBD74BF1800B09D71335E67E"/>
  </w:style>
  <w:style w:type="paragraph" w:customStyle="1" w:styleId="4ECA8CF0F7AB48CF9C5A52B26AA762D8">
    <w:name w:val="4ECA8CF0F7AB48CF9C5A52B26AA762D8"/>
  </w:style>
  <w:style w:type="paragraph" w:customStyle="1" w:styleId="BFD56854AACD45B3ADD732249D2AA7D0">
    <w:name w:val="BFD56854AACD45B3ADD732249D2AA7D0"/>
  </w:style>
  <w:style w:type="paragraph" w:customStyle="1" w:styleId="F9620C06AB9C4128B4968D94C7AFE194">
    <w:name w:val="F9620C06AB9C4128B4968D94C7AFE194"/>
  </w:style>
  <w:style w:type="paragraph" w:customStyle="1" w:styleId="2B31239A055541528DDB2884EE205C90">
    <w:name w:val="2B31239A055541528DDB2884EE205C90"/>
  </w:style>
  <w:style w:type="paragraph" w:styleId="Commarcadores">
    <w:name w:val="List Bullet"/>
    <w:basedOn w:val="Normal"/>
    <w:uiPriority w:val="99"/>
    <w:pPr>
      <w:numPr>
        <w:numId w:val="1"/>
      </w:numPr>
      <w:spacing w:after="0" w:line="480" w:lineRule="auto"/>
      <w:ind w:left="697" w:hanging="357"/>
      <w:contextualSpacing/>
    </w:pPr>
    <w:rPr>
      <w:rFonts w:eastAsiaTheme="minorHAnsi"/>
      <w:kern w:val="0"/>
      <w:sz w:val="20"/>
      <w:lang w:eastAsia="en-US"/>
      <w14:ligatures w14:val="none"/>
    </w:rPr>
  </w:style>
  <w:style w:type="paragraph" w:customStyle="1" w:styleId="F5BD6D00D0BD4B6A9E99B09BB6D74680">
    <w:name w:val="F5BD6D00D0BD4B6A9E99B09BB6D74680"/>
  </w:style>
  <w:style w:type="paragraph" w:customStyle="1" w:styleId="09BE7EBAD36A41E3BDA4A4C5DCF2150C">
    <w:name w:val="09BE7EBAD36A41E3BDA4A4C5DCF2150C"/>
  </w:style>
  <w:style w:type="paragraph" w:customStyle="1" w:styleId="8F757FED972543EF82B2D2D670072D53">
    <w:name w:val="8F757FED972543EF82B2D2D670072D53"/>
  </w:style>
  <w:style w:type="paragraph" w:customStyle="1" w:styleId="25AA3F6094E3419AA2E221494B4BEB80">
    <w:name w:val="25AA3F6094E3419AA2E221494B4BEB80"/>
  </w:style>
  <w:style w:type="paragraph" w:customStyle="1" w:styleId="47E724E44E9F440793B2C30C79E94A1C">
    <w:name w:val="47E724E44E9F440793B2C30C79E94A1C"/>
  </w:style>
  <w:style w:type="paragraph" w:customStyle="1" w:styleId="7E54C7AEFBE04C819F53E1304F343A41">
    <w:name w:val="7E54C7AEFBE04C819F53E1304F343A41"/>
  </w:style>
  <w:style w:type="paragraph" w:customStyle="1" w:styleId="AB7B9E12692C4BE5ABFE606D804C4107">
    <w:name w:val="AB7B9E12692C4BE5ABFE606D804C4107"/>
  </w:style>
  <w:style w:type="paragraph" w:customStyle="1" w:styleId="0DFCD1CA1780430C9F1DEFA1CC500C1A">
    <w:name w:val="0DFCD1CA1780430C9F1DEFA1CC500C1A"/>
  </w:style>
  <w:style w:type="paragraph" w:customStyle="1" w:styleId="FAC0574DF7114441B0744C57CDC253F9">
    <w:name w:val="FAC0574DF7114441B0744C57CDC253F9"/>
  </w:style>
  <w:style w:type="paragraph" w:customStyle="1" w:styleId="F51B23DF3B6A4A2797027BDD6767CE93">
    <w:name w:val="F51B23DF3B6A4A2797027BDD6767CE93"/>
  </w:style>
  <w:style w:type="paragraph" w:customStyle="1" w:styleId="98E3DB2F22AA4D598058AD4027AEB1A9">
    <w:name w:val="98E3DB2F22AA4D598058AD4027AEB1A9"/>
  </w:style>
  <w:style w:type="paragraph" w:customStyle="1" w:styleId="F2B43FAA65234F5FAE82C988692FC963">
    <w:name w:val="F2B43FAA65234F5FAE82C988692FC963"/>
  </w:style>
  <w:style w:type="paragraph" w:customStyle="1" w:styleId="11C1AFE907EC4FBB80588BD311197048">
    <w:name w:val="11C1AFE907EC4FBB80588BD311197048"/>
  </w:style>
  <w:style w:type="paragraph" w:customStyle="1" w:styleId="DBA2BC8A423C4506B711A70088923721">
    <w:name w:val="DBA2BC8A423C4506B711A70088923721"/>
  </w:style>
  <w:style w:type="paragraph" w:customStyle="1" w:styleId="5A257BBE47B64A36B794A59F5370DF14">
    <w:name w:val="5A257BBE47B64A36B794A59F5370DF14"/>
  </w:style>
  <w:style w:type="paragraph" w:customStyle="1" w:styleId="2E8C15F4D72A4A01BE274128D388F6F2">
    <w:name w:val="2E8C15F4D72A4A01BE274128D388F6F2"/>
  </w:style>
  <w:style w:type="paragraph" w:customStyle="1" w:styleId="46EBB6CFE31243738317237F65B0EFBF">
    <w:name w:val="46EBB6CFE31243738317237F65B0EFBF"/>
  </w:style>
  <w:style w:type="paragraph" w:customStyle="1" w:styleId="C57F6042475046429CC1B6C3EF13ACE0">
    <w:name w:val="C57F6042475046429CC1B6C3EF13ACE0"/>
  </w:style>
  <w:style w:type="paragraph" w:customStyle="1" w:styleId="099A6C13AA3349FD9653A1C1685F0526">
    <w:name w:val="099A6C13AA3349FD9653A1C1685F0526"/>
  </w:style>
  <w:style w:type="paragraph" w:customStyle="1" w:styleId="8DCD8763E8DB428CAC0464B34455F078">
    <w:name w:val="8DCD8763E8DB428CAC0464B34455F078"/>
  </w:style>
  <w:style w:type="paragraph" w:customStyle="1" w:styleId="48E3BAA15333408FB3A0568CDDEC11AD">
    <w:name w:val="48E3BAA15333408FB3A0568CDDEC11AD"/>
  </w:style>
  <w:style w:type="paragraph" w:customStyle="1" w:styleId="C1760A3C20DF483FB5D991F6DC3B818A">
    <w:name w:val="C1760A3C20DF483FB5D991F6DC3B818A"/>
  </w:style>
  <w:style w:type="paragraph" w:customStyle="1" w:styleId="31C1017435BE4B2A92720BD60AC83A7B">
    <w:name w:val="31C1017435BE4B2A92720BD60AC83A7B"/>
  </w:style>
  <w:style w:type="paragraph" w:customStyle="1" w:styleId="D64F0A2300364A3BA6DF602D004580E3">
    <w:name w:val="D64F0A2300364A3BA6DF602D004580E3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Theme1">
  <a:themeElements>
    <a:clrScheme name="Student report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354A2"/>
      </a:accent1>
      <a:accent2>
        <a:srgbClr val="C4E9F7"/>
      </a:accent2>
      <a:accent3>
        <a:srgbClr val="FEF796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17">
      <a:majorFont>
        <a:latin typeface="Franklin Gothic Demi"/>
        <a:ea typeface=""/>
        <a:cs typeface=""/>
      </a:majorFont>
      <a:minorFont>
        <a:latin typeface="Franklin Gothic Book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Theme1" id="{3B1E92FB-47E6-484E-8F25-DF02B7B1E0C0}" vid="{627141C2-C386-6444-B056-BEDF227CC93C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F4D79E4-CF0C-4DDA-BB82-2A2F72AB4AE4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65D806DB-A158-4EB9-B245-2C82C7BAA2B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8A8D3B1-2102-46A0-9CF2-DC547FD452C4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estudantil clássico</Template>
  <TotalTime>0</TotalTime>
  <Pages>12</Pages>
  <Words>879</Words>
  <Characters>4752</Characters>
  <Application>Microsoft Office Word</Application>
  <DocSecurity>0</DocSecurity>
  <Lines>39</Lines>
  <Paragraphs>11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2025-10-20T14:12:00Z</dcterms:created>
  <dcterms:modified xsi:type="dcterms:W3CDTF">2025-10-20T15:11:00Z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